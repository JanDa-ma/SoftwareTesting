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12D9" w14:textId="77777777" w:rsidR="00160A6A" w:rsidRDefault="00160A6A" w:rsidP="00160A6A">
      <w:pPr>
        <w:spacing w:before="1560" w:after="360" w:line="720" w:lineRule="auto"/>
        <w:jc w:val="right"/>
        <w:rPr>
          <w:b/>
          <w:bCs/>
        </w:rPr>
      </w:pPr>
      <w:r w:rsidRPr="00294400">
        <w:rPr>
          <w:b/>
          <w:bCs/>
          <w:noProof/>
        </w:rPr>
        <w:drawing>
          <wp:anchor distT="0" distB="0" distL="114300" distR="114300" simplePos="0" relativeHeight="251659264" behindDoc="0" locked="0" layoutInCell="1" allowOverlap="1" wp14:anchorId="2186A16C" wp14:editId="44EB736B">
            <wp:simplePos x="0" y="0"/>
            <wp:positionH relativeFrom="margin">
              <wp:posOffset>2630805</wp:posOffset>
            </wp:positionH>
            <wp:positionV relativeFrom="paragraph">
              <wp:posOffset>-267335</wp:posOffset>
            </wp:positionV>
            <wp:extent cx="3139440" cy="1084580"/>
            <wp:effectExtent l="0" t="0" r="3810" b="1270"/>
            <wp:wrapNone/>
            <wp:docPr id="14" name="Afbeelding 14" descr="Afbeeldingsresultaat voor odis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odisee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683" t="27440" r="15249" b="26064"/>
                    <a:stretch/>
                  </pic:blipFill>
                  <pic:spPr bwMode="auto">
                    <a:xfrm>
                      <a:off x="0" y="0"/>
                      <a:ext cx="313944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Toegepaste Informatica</w:t>
      </w:r>
    </w:p>
    <w:p w14:paraId="42A00212" w14:textId="43C5D03E" w:rsidR="00160A6A" w:rsidRPr="00EA1760" w:rsidRDefault="00160A6A" w:rsidP="00160A6A">
      <w:pPr>
        <w:spacing w:before="3720" w:after="0" w:line="240" w:lineRule="auto"/>
        <w:jc w:val="right"/>
        <w:rPr>
          <w:b/>
          <w:bCs/>
          <w:sz w:val="52"/>
          <w:szCs w:val="52"/>
        </w:rPr>
      </w:pPr>
      <w:r>
        <w:rPr>
          <w:b/>
          <w:bCs/>
          <w:sz w:val="52"/>
          <w:szCs w:val="52"/>
        </w:rPr>
        <w:t>Opdracht Software Testing</w:t>
      </w:r>
    </w:p>
    <w:p w14:paraId="0F7C5478" w14:textId="27340280" w:rsidR="00160A6A" w:rsidRDefault="00160A6A" w:rsidP="00160A6A">
      <w:pPr>
        <w:spacing w:after="2160" w:line="240" w:lineRule="auto"/>
        <w:jc w:val="right"/>
        <w:rPr>
          <w:i/>
          <w:iCs/>
          <w:color w:val="A6A6A6" w:themeColor="background1" w:themeShade="A6"/>
          <w:sz w:val="44"/>
          <w:szCs w:val="44"/>
        </w:rPr>
      </w:pPr>
      <w:r>
        <w:rPr>
          <w:i/>
          <w:iCs/>
          <w:color w:val="A6A6A6" w:themeColor="background1" w:themeShade="A6"/>
          <w:sz w:val="44"/>
          <w:szCs w:val="44"/>
        </w:rPr>
        <w:t>Testen in</w:t>
      </w:r>
      <w:r w:rsidRPr="00D50DE0">
        <w:rPr>
          <w:i/>
          <w:iCs/>
          <w:color w:val="A6A6A6" w:themeColor="background1" w:themeShade="A6"/>
          <w:sz w:val="44"/>
          <w:szCs w:val="44"/>
        </w:rPr>
        <w:t xml:space="preserve"> </w:t>
      </w:r>
      <w:r>
        <w:rPr>
          <w:i/>
          <w:iCs/>
          <w:color w:val="A6A6A6" w:themeColor="background1" w:themeShade="A6"/>
          <w:sz w:val="44"/>
          <w:szCs w:val="44"/>
        </w:rPr>
        <w:t>.Net omgeving</w:t>
      </w:r>
    </w:p>
    <w:p w14:paraId="2FC13099" w14:textId="77777777" w:rsidR="00160A6A" w:rsidRDefault="00160A6A" w:rsidP="00160A6A">
      <w:pPr>
        <w:spacing w:after="0" w:line="240" w:lineRule="auto"/>
        <w:jc w:val="right"/>
        <w:rPr>
          <w:b/>
          <w:bCs/>
        </w:rPr>
      </w:pPr>
      <w:r w:rsidRPr="00D50DE0">
        <w:rPr>
          <w:b/>
          <w:bCs/>
        </w:rPr>
        <w:t>Jan Dammans</w:t>
      </w:r>
    </w:p>
    <w:p w14:paraId="21722F7B" w14:textId="77777777" w:rsidR="00160A6A" w:rsidRPr="00A10AEF" w:rsidRDefault="00160A6A" w:rsidP="00160A6A">
      <w:pPr>
        <w:spacing w:after="0" w:line="240" w:lineRule="auto"/>
        <w:jc w:val="right"/>
      </w:pPr>
      <w:r>
        <w:t>(r0796935)</w:t>
      </w:r>
    </w:p>
    <w:p w14:paraId="3494499E" w14:textId="3F95FA51" w:rsidR="00160A6A" w:rsidRDefault="00160A6A" w:rsidP="00160A6A">
      <w:pPr>
        <w:spacing w:before="100" w:beforeAutospacing="1" w:after="0" w:line="240" w:lineRule="auto"/>
        <w:jc w:val="right"/>
      </w:pPr>
      <w:r>
        <w:t>Bachelor – Toegepaste Informatica</w:t>
      </w:r>
    </w:p>
    <w:p w14:paraId="37D8F443" w14:textId="0C976A1A" w:rsidR="00160A6A" w:rsidRDefault="00160A6A" w:rsidP="00160A6A">
      <w:pPr>
        <w:spacing w:after="960" w:line="240" w:lineRule="auto"/>
        <w:jc w:val="right"/>
      </w:pPr>
    </w:p>
    <w:p w14:paraId="191F7B38" w14:textId="5FE9DDEF" w:rsidR="00160A6A" w:rsidRPr="00D50DE0" w:rsidRDefault="00160A6A" w:rsidP="00160A6A">
      <w:pPr>
        <w:spacing w:before="100" w:beforeAutospacing="1" w:after="100" w:afterAutospacing="1" w:line="240" w:lineRule="auto"/>
        <w:jc w:val="right"/>
        <w:rPr>
          <w:b/>
          <w:bCs/>
        </w:rPr>
      </w:pPr>
      <w:r>
        <w:rPr>
          <w:b/>
          <w:bCs/>
        </w:rPr>
        <w:t>Software Testing</w:t>
      </w:r>
    </w:p>
    <w:p w14:paraId="67C6D4C1" w14:textId="6F1E1591" w:rsidR="00160A6A" w:rsidRDefault="00160A6A" w:rsidP="00160A6A">
      <w:pPr>
        <w:spacing w:before="100" w:beforeAutospacing="1" w:after="480" w:line="240" w:lineRule="auto"/>
        <w:jc w:val="right"/>
      </w:pPr>
      <w:r>
        <w:t>Frank Serneels</w:t>
      </w:r>
    </w:p>
    <w:p w14:paraId="51DCDFE8" w14:textId="12AD0DCC" w:rsidR="00160A6A" w:rsidRDefault="00160A6A" w:rsidP="00160A6A">
      <w:pPr>
        <w:pBdr>
          <w:top w:val="single" w:sz="4" w:space="1" w:color="auto"/>
        </w:pBdr>
        <w:spacing w:after="480" w:line="240" w:lineRule="auto"/>
        <w:jc w:val="right"/>
        <w:sectPr w:rsidR="00160A6A" w:rsidSect="00A10AEF">
          <w:pgSz w:w="11906" w:h="16838"/>
          <w:pgMar w:top="1417" w:right="1417" w:bottom="1417" w:left="1417" w:header="708" w:footer="708" w:gutter="0"/>
          <w:cols w:space="708"/>
          <w:docGrid w:linePitch="360"/>
        </w:sectPr>
      </w:pPr>
      <w:r>
        <w:rPr>
          <w:noProof/>
        </w:rPr>
        <w:drawing>
          <wp:anchor distT="0" distB="0" distL="114300" distR="114300" simplePos="0" relativeHeight="251660288" behindDoc="0" locked="0" layoutInCell="1" allowOverlap="1" wp14:anchorId="17B798C7" wp14:editId="796CDA03">
            <wp:simplePos x="0" y="0"/>
            <wp:positionH relativeFrom="column">
              <wp:posOffset>4280535</wp:posOffset>
            </wp:positionH>
            <wp:positionV relativeFrom="paragraph">
              <wp:posOffset>323215</wp:posOffset>
            </wp:positionV>
            <wp:extent cx="1454834" cy="614680"/>
            <wp:effectExtent l="0" t="0" r="0" b="0"/>
            <wp:wrapNone/>
            <wp:docPr id="15" name="Afbeelding 15" descr="Afbeeldingsresultaat voor associatie ku leu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beeldingsresultaat voor associatie ku leuven"/>
                    <pic:cNvPicPr>
                      <a:picLocks noChangeAspect="1" noChangeArrowheads="1"/>
                    </pic:cNvPicPr>
                  </pic:nvPicPr>
                  <pic:blipFill>
                    <a:blip r:embed="rId9" cstate="print">
                      <a:clrChange>
                        <a:clrFrom>
                          <a:srgbClr val="EFFCFF"/>
                        </a:clrFrom>
                        <a:clrTo>
                          <a:srgbClr val="EFFCFF">
                            <a:alpha val="0"/>
                          </a:srgbClr>
                        </a:clrTo>
                      </a:clrChange>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54834" cy="614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50DE0">
        <w:t>Academiejaar 20</w:t>
      </w:r>
      <w:r>
        <w:t>21</w:t>
      </w:r>
      <w:r w:rsidRPr="00D50DE0">
        <w:t>-2</w:t>
      </w:r>
      <w:r>
        <w:t>022</w:t>
      </w:r>
    </w:p>
    <w:sdt>
      <w:sdtPr>
        <w:rPr>
          <w:rFonts w:ascii="Arial" w:eastAsiaTheme="minorHAnsi" w:hAnsi="Arial" w:cs="Arial"/>
          <w:color w:val="auto"/>
          <w:sz w:val="24"/>
          <w:szCs w:val="24"/>
          <w:lang w:val="nl-NL" w:eastAsia="en-US"/>
        </w:rPr>
        <w:id w:val="445887423"/>
        <w:docPartObj>
          <w:docPartGallery w:val="Table of Contents"/>
          <w:docPartUnique/>
        </w:docPartObj>
      </w:sdtPr>
      <w:sdtEndPr>
        <w:rPr>
          <w:b/>
          <w:bCs/>
        </w:rPr>
      </w:sdtEndPr>
      <w:sdtContent>
        <w:p w14:paraId="47C6DC84" w14:textId="24C74FB5" w:rsidR="00644A6E" w:rsidRDefault="00644A6E">
          <w:pPr>
            <w:pStyle w:val="Kopvaninhoudsopgave"/>
          </w:pPr>
          <w:r>
            <w:rPr>
              <w:lang w:val="nl-NL"/>
            </w:rPr>
            <w:t>Inhoud</w:t>
          </w:r>
        </w:p>
        <w:p w14:paraId="65193BCE" w14:textId="1675F25B" w:rsidR="00644A6E" w:rsidRDefault="00644A6E">
          <w:pPr>
            <w:pStyle w:val="Inhopg1"/>
            <w:tabs>
              <w:tab w:val="left" w:pos="440"/>
              <w:tab w:val="right" w:leader="dot" w:pos="9062"/>
            </w:tabs>
            <w:rPr>
              <w:noProof/>
            </w:rPr>
          </w:pPr>
          <w:r>
            <w:fldChar w:fldCharType="begin"/>
          </w:r>
          <w:r>
            <w:instrText xml:space="preserve"> TOC \o "1-3" \h \z \u </w:instrText>
          </w:r>
          <w:r>
            <w:fldChar w:fldCharType="separate"/>
          </w:r>
          <w:hyperlink w:anchor="_Toc84859170" w:history="1">
            <w:r w:rsidRPr="002F6BB6">
              <w:rPr>
                <w:rStyle w:val="Hyperlink"/>
                <w:noProof/>
              </w:rPr>
              <w:t>1</w:t>
            </w:r>
            <w:r>
              <w:rPr>
                <w:noProof/>
              </w:rPr>
              <w:tab/>
            </w:r>
            <w:r w:rsidRPr="002F6BB6">
              <w:rPr>
                <w:rStyle w:val="Hyperlink"/>
                <w:noProof/>
              </w:rPr>
              <w:t>Onderzoek</w:t>
            </w:r>
            <w:r>
              <w:rPr>
                <w:noProof/>
                <w:webHidden/>
              </w:rPr>
              <w:tab/>
            </w:r>
            <w:r>
              <w:rPr>
                <w:noProof/>
                <w:webHidden/>
              </w:rPr>
              <w:fldChar w:fldCharType="begin"/>
            </w:r>
            <w:r>
              <w:rPr>
                <w:noProof/>
                <w:webHidden/>
              </w:rPr>
              <w:instrText xml:space="preserve"> PAGEREF _Toc84859170 \h </w:instrText>
            </w:r>
            <w:r>
              <w:rPr>
                <w:noProof/>
                <w:webHidden/>
              </w:rPr>
            </w:r>
            <w:r>
              <w:rPr>
                <w:noProof/>
                <w:webHidden/>
              </w:rPr>
              <w:fldChar w:fldCharType="separate"/>
            </w:r>
            <w:r>
              <w:rPr>
                <w:noProof/>
                <w:webHidden/>
              </w:rPr>
              <w:t>3</w:t>
            </w:r>
            <w:r>
              <w:rPr>
                <w:noProof/>
                <w:webHidden/>
              </w:rPr>
              <w:fldChar w:fldCharType="end"/>
            </w:r>
          </w:hyperlink>
        </w:p>
        <w:p w14:paraId="141839E3" w14:textId="7AD79F2B" w:rsidR="00644A6E" w:rsidRDefault="003F2FD3">
          <w:pPr>
            <w:pStyle w:val="Inhopg2"/>
            <w:tabs>
              <w:tab w:val="left" w:pos="880"/>
              <w:tab w:val="right" w:leader="dot" w:pos="9062"/>
            </w:tabs>
            <w:rPr>
              <w:noProof/>
            </w:rPr>
          </w:pPr>
          <w:hyperlink w:anchor="_Toc84859171" w:history="1">
            <w:r w:rsidR="00644A6E" w:rsidRPr="002F6BB6">
              <w:rPr>
                <w:rStyle w:val="Hyperlink"/>
                <w:noProof/>
              </w:rPr>
              <w:t>1.1</w:t>
            </w:r>
            <w:r w:rsidR="00644A6E">
              <w:rPr>
                <w:noProof/>
              </w:rPr>
              <w:tab/>
            </w:r>
            <w:r w:rsidR="00644A6E" w:rsidRPr="002F6BB6">
              <w:rPr>
                <w:rStyle w:val="Hyperlink"/>
                <w:noProof/>
              </w:rPr>
              <w:t>Tools</w:t>
            </w:r>
            <w:r w:rsidR="00644A6E">
              <w:rPr>
                <w:noProof/>
                <w:webHidden/>
              </w:rPr>
              <w:tab/>
            </w:r>
            <w:r w:rsidR="00644A6E">
              <w:rPr>
                <w:noProof/>
                <w:webHidden/>
              </w:rPr>
              <w:fldChar w:fldCharType="begin"/>
            </w:r>
            <w:r w:rsidR="00644A6E">
              <w:rPr>
                <w:noProof/>
                <w:webHidden/>
              </w:rPr>
              <w:instrText xml:space="preserve"> PAGEREF _Toc84859171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0716A19" w14:textId="7D62BE88" w:rsidR="00644A6E" w:rsidRDefault="003F2FD3">
          <w:pPr>
            <w:pStyle w:val="Inhopg2"/>
            <w:tabs>
              <w:tab w:val="left" w:pos="880"/>
              <w:tab w:val="right" w:leader="dot" w:pos="9062"/>
            </w:tabs>
            <w:rPr>
              <w:noProof/>
            </w:rPr>
          </w:pPr>
          <w:hyperlink w:anchor="_Toc84859172" w:history="1">
            <w:r w:rsidR="00644A6E" w:rsidRPr="002F6BB6">
              <w:rPr>
                <w:rStyle w:val="Hyperlink"/>
                <w:noProof/>
              </w:rPr>
              <w:t>1.2</w:t>
            </w:r>
            <w:r w:rsidR="00644A6E">
              <w:rPr>
                <w:noProof/>
              </w:rPr>
              <w:tab/>
            </w:r>
            <w:r w:rsidR="00644A6E" w:rsidRPr="002F6BB6">
              <w:rPr>
                <w:rStyle w:val="Hyperlink"/>
                <w:noProof/>
              </w:rPr>
              <w:t>Verschil xUnit – Nunit</w:t>
            </w:r>
            <w:r w:rsidR="00644A6E">
              <w:rPr>
                <w:noProof/>
                <w:webHidden/>
              </w:rPr>
              <w:tab/>
            </w:r>
            <w:r w:rsidR="00644A6E">
              <w:rPr>
                <w:noProof/>
                <w:webHidden/>
              </w:rPr>
              <w:fldChar w:fldCharType="begin"/>
            </w:r>
            <w:r w:rsidR="00644A6E">
              <w:rPr>
                <w:noProof/>
                <w:webHidden/>
              </w:rPr>
              <w:instrText xml:space="preserve"> PAGEREF _Toc84859172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19FFF024" w14:textId="5A3E5453" w:rsidR="00644A6E" w:rsidRDefault="003F2FD3">
          <w:pPr>
            <w:pStyle w:val="Inhopg2"/>
            <w:tabs>
              <w:tab w:val="left" w:pos="880"/>
              <w:tab w:val="right" w:leader="dot" w:pos="9062"/>
            </w:tabs>
            <w:rPr>
              <w:noProof/>
            </w:rPr>
          </w:pPr>
          <w:hyperlink w:anchor="_Toc84859173" w:history="1">
            <w:r w:rsidR="00644A6E" w:rsidRPr="002F6BB6">
              <w:rPr>
                <w:rStyle w:val="Hyperlink"/>
                <w:noProof/>
              </w:rPr>
              <w:t>1.3</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_Toc84859173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AAC4B42" w14:textId="59B10251" w:rsidR="00644A6E" w:rsidRDefault="003F2FD3">
          <w:pPr>
            <w:pStyle w:val="Inhopg2"/>
            <w:tabs>
              <w:tab w:val="left" w:pos="880"/>
              <w:tab w:val="right" w:leader="dot" w:pos="9062"/>
            </w:tabs>
            <w:rPr>
              <w:noProof/>
            </w:rPr>
          </w:pPr>
          <w:hyperlink w:anchor="_Toc84859174" w:history="1">
            <w:r w:rsidR="00644A6E" w:rsidRPr="002F6BB6">
              <w:rPr>
                <w:rStyle w:val="Hyperlink"/>
                <w:noProof/>
              </w:rPr>
              <w:t>1.4</w:t>
            </w:r>
            <w:r w:rsidR="00644A6E">
              <w:rPr>
                <w:noProof/>
              </w:rPr>
              <w:tab/>
            </w:r>
            <w:r w:rsidR="00644A6E" w:rsidRPr="002F6BB6">
              <w:rPr>
                <w:rStyle w:val="Hyperlink"/>
                <w:noProof/>
              </w:rPr>
              <w:t>Bronnen</w:t>
            </w:r>
            <w:r w:rsidR="00644A6E">
              <w:rPr>
                <w:noProof/>
                <w:webHidden/>
              </w:rPr>
              <w:tab/>
            </w:r>
            <w:r w:rsidR="00644A6E">
              <w:rPr>
                <w:noProof/>
                <w:webHidden/>
              </w:rPr>
              <w:fldChar w:fldCharType="begin"/>
            </w:r>
            <w:r w:rsidR="00644A6E">
              <w:rPr>
                <w:noProof/>
                <w:webHidden/>
              </w:rPr>
              <w:instrText xml:space="preserve"> PAGEREF _Toc84859174 \h </w:instrText>
            </w:r>
            <w:r w:rsidR="00644A6E">
              <w:rPr>
                <w:noProof/>
                <w:webHidden/>
              </w:rPr>
            </w:r>
            <w:r w:rsidR="00644A6E">
              <w:rPr>
                <w:noProof/>
                <w:webHidden/>
              </w:rPr>
              <w:fldChar w:fldCharType="separate"/>
            </w:r>
            <w:r w:rsidR="00644A6E">
              <w:rPr>
                <w:noProof/>
                <w:webHidden/>
              </w:rPr>
              <w:t>3</w:t>
            </w:r>
            <w:r w:rsidR="00644A6E">
              <w:rPr>
                <w:noProof/>
                <w:webHidden/>
              </w:rPr>
              <w:fldChar w:fldCharType="end"/>
            </w:r>
          </w:hyperlink>
        </w:p>
        <w:p w14:paraId="0ECFC81B" w14:textId="2DE3763D" w:rsidR="00644A6E" w:rsidRDefault="003F2FD3">
          <w:pPr>
            <w:pStyle w:val="Inhopg1"/>
            <w:tabs>
              <w:tab w:val="left" w:pos="440"/>
              <w:tab w:val="right" w:leader="dot" w:pos="9062"/>
            </w:tabs>
            <w:rPr>
              <w:noProof/>
            </w:rPr>
          </w:pPr>
          <w:hyperlink w:anchor="_Toc84859175" w:history="1">
            <w:r w:rsidR="00644A6E" w:rsidRPr="002F6BB6">
              <w:rPr>
                <w:rStyle w:val="Hyperlink"/>
                <w:noProof/>
              </w:rPr>
              <w:t>2</w:t>
            </w:r>
            <w:r w:rsidR="00644A6E">
              <w:rPr>
                <w:noProof/>
              </w:rPr>
              <w:tab/>
            </w:r>
            <w:r w:rsidR="00644A6E" w:rsidRPr="002F6BB6">
              <w:rPr>
                <w:rStyle w:val="Hyperlink"/>
                <w:noProof/>
              </w:rPr>
              <w:t>Cursus</w:t>
            </w:r>
            <w:r w:rsidR="00644A6E">
              <w:rPr>
                <w:noProof/>
                <w:webHidden/>
              </w:rPr>
              <w:tab/>
            </w:r>
            <w:r w:rsidR="00644A6E">
              <w:rPr>
                <w:noProof/>
                <w:webHidden/>
              </w:rPr>
              <w:fldChar w:fldCharType="begin"/>
            </w:r>
            <w:r w:rsidR="00644A6E">
              <w:rPr>
                <w:noProof/>
                <w:webHidden/>
              </w:rPr>
              <w:instrText xml:space="preserve"> PAGEREF _Toc84859175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543C7A94" w14:textId="39866F14" w:rsidR="00644A6E" w:rsidRDefault="003F2FD3">
          <w:pPr>
            <w:pStyle w:val="Inhopg2"/>
            <w:tabs>
              <w:tab w:val="left" w:pos="880"/>
              <w:tab w:val="right" w:leader="dot" w:pos="9062"/>
            </w:tabs>
            <w:rPr>
              <w:noProof/>
            </w:rPr>
          </w:pPr>
          <w:hyperlink w:anchor="_Toc84859176" w:history="1">
            <w:r w:rsidR="00644A6E" w:rsidRPr="002F6BB6">
              <w:rPr>
                <w:rStyle w:val="Hyperlink"/>
                <w:noProof/>
              </w:rPr>
              <w:t>2.1</w:t>
            </w:r>
            <w:r w:rsidR="00644A6E">
              <w:rPr>
                <w:noProof/>
              </w:rPr>
              <w:tab/>
            </w:r>
            <w:r w:rsidR="00644A6E" w:rsidRPr="002F6BB6">
              <w:rPr>
                <w:rStyle w:val="Hyperlink"/>
                <w:noProof/>
              </w:rPr>
              <w:t>Doel van testen</w:t>
            </w:r>
            <w:r w:rsidR="00644A6E">
              <w:rPr>
                <w:noProof/>
                <w:webHidden/>
              </w:rPr>
              <w:tab/>
            </w:r>
            <w:r w:rsidR="00644A6E">
              <w:rPr>
                <w:noProof/>
                <w:webHidden/>
              </w:rPr>
              <w:fldChar w:fldCharType="begin"/>
            </w:r>
            <w:r w:rsidR="00644A6E">
              <w:rPr>
                <w:noProof/>
                <w:webHidden/>
              </w:rPr>
              <w:instrText xml:space="preserve"> PAGEREF _Toc84859176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2F375BE4" w14:textId="5889BFD0" w:rsidR="00644A6E" w:rsidRDefault="003F2FD3">
          <w:pPr>
            <w:pStyle w:val="Inhopg2"/>
            <w:tabs>
              <w:tab w:val="left" w:pos="880"/>
              <w:tab w:val="right" w:leader="dot" w:pos="9062"/>
            </w:tabs>
            <w:rPr>
              <w:noProof/>
            </w:rPr>
          </w:pPr>
          <w:hyperlink w:anchor="_Toc84859177" w:history="1">
            <w:r w:rsidR="00644A6E" w:rsidRPr="002F6BB6">
              <w:rPr>
                <w:rStyle w:val="Hyperlink"/>
                <w:noProof/>
              </w:rPr>
              <w:t>2.2</w:t>
            </w:r>
            <w:r w:rsidR="00644A6E">
              <w:rPr>
                <w:noProof/>
              </w:rPr>
              <w:tab/>
            </w:r>
            <w:r w:rsidR="00644A6E" w:rsidRPr="002F6BB6">
              <w:rPr>
                <w:rStyle w:val="Hyperlink"/>
                <w:noProof/>
              </w:rPr>
              <w:t>Testfase</w:t>
            </w:r>
            <w:r w:rsidR="00644A6E">
              <w:rPr>
                <w:noProof/>
                <w:webHidden/>
              </w:rPr>
              <w:tab/>
            </w:r>
            <w:r w:rsidR="00644A6E">
              <w:rPr>
                <w:noProof/>
                <w:webHidden/>
              </w:rPr>
              <w:fldChar w:fldCharType="begin"/>
            </w:r>
            <w:r w:rsidR="00644A6E">
              <w:rPr>
                <w:noProof/>
                <w:webHidden/>
              </w:rPr>
              <w:instrText xml:space="preserve"> PAGEREF _Toc84859177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79CD0CFF" w14:textId="044FC431" w:rsidR="00644A6E" w:rsidRDefault="003F2FD3">
          <w:pPr>
            <w:pStyle w:val="Inhopg2"/>
            <w:tabs>
              <w:tab w:val="left" w:pos="880"/>
              <w:tab w:val="right" w:leader="dot" w:pos="9062"/>
            </w:tabs>
            <w:rPr>
              <w:noProof/>
            </w:rPr>
          </w:pPr>
          <w:hyperlink w:anchor="_Toc84859178" w:history="1">
            <w:r w:rsidR="00644A6E" w:rsidRPr="002F6BB6">
              <w:rPr>
                <w:rStyle w:val="Hyperlink"/>
                <w:noProof/>
                <w:lang w:val="en-US"/>
              </w:rPr>
              <w:t>2.3</w:t>
            </w:r>
            <w:r w:rsidR="00644A6E">
              <w:rPr>
                <w:noProof/>
              </w:rPr>
              <w:tab/>
            </w:r>
            <w:r w:rsidR="00644A6E" w:rsidRPr="002F6BB6">
              <w:rPr>
                <w:rStyle w:val="Hyperlink"/>
                <w:noProof/>
                <w:lang w:val="en-US"/>
              </w:rPr>
              <w:t>Soorten automatische test</w:t>
            </w:r>
            <w:r w:rsidR="00644A6E">
              <w:rPr>
                <w:noProof/>
                <w:webHidden/>
              </w:rPr>
              <w:tab/>
            </w:r>
            <w:r w:rsidR="00644A6E">
              <w:rPr>
                <w:noProof/>
                <w:webHidden/>
              </w:rPr>
              <w:fldChar w:fldCharType="begin"/>
            </w:r>
            <w:r w:rsidR="00644A6E">
              <w:rPr>
                <w:noProof/>
                <w:webHidden/>
              </w:rPr>
              <w:instrText xml:space="preserve"> PAGEREF _Toc84859178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4A78844D" w14:textId="5F37B7AD" w:rsidR="00644A6E" w:rsidRDefault="003F2FD3">
          <w:pPr>
            <w:pStyle w:val="Inhopg2"/>
            <w:tabs>
              <w:tab w:val="left" w:pos="880"/>
              <w:tab w:val="right" w:leader="dot" w:pos="9062"/>
            </w:tabs>
            <w:rPr>
              <w:noProof/>
            </w:rPr>
          </w:pPr>
          <w:hyperlink w:anchor="_Toc84859179" w:history="1">
            <w:r w:rsidR="00644A6E" w:rsidRPr="002F6BB6">
              <w:rPr>
                <w:rStyle w:val="Hyperlink"/>
                <w:noProof/>
              </w:rPr>
              <w:t>2.4</w:t>
            </w:r>
            <w:r w:rsidR="00644A6E">
              <w:rPr>
                <w:noProof/>
              </w:rPr>
              <w:tab/>
            </w:r>
            <w:r w:rsidR="00644A6E" w:rsidRPr="002F6BB6">
              <w:rPr>
                <w:rStyle w:val="Hyperlink"/>
                <w:noProof/>
              </w:rPr>
              <w:t>TestPrincipe</w:t>
            </w:r>
            <w:r w:rsidR="00644A6E">
              <w:rPr>
                <w:noProof/>
                <w:webHidden/>
              </w:rPr>
              <w:tab/>
            </w:r>
            <w:r w:rsidR="00644A6E">
              <w:rPr>
                <w:noProof/>
                <w:webHidden/>
              </w:rPr>
              <w:fldChar w:fldCharType="begin"/>
            </w:r>
            <w:r w:rsidR="00644A6E">
              <w:rPr>
                <w:noProof/>
                <w:webHidden/>
              </w:rPr>
              <w:instrText xml:space="preserve"> PAGEREF _Toc84859179 \h </w:instrText>
            </w:r>
            <w:r w:rsidR="00644A6E">
              <w:rPr>
                <w:noProof/>
                <w:webHidden/>
              </w:rPr>
            </w:r>
            <w:r w:rsidR="00644A6E">
              <w:rPr>
                <w:noProof/>
                <w:webHidden/>
              </w:rPr>
              <w:fldChar w:fldCharType="separate"/>
            </w:r>
            <w:r w:rsidR="00644A6E">
              <w:rPr>
                <w:noProof/>
                <w:webHidden/>
              </w:rPr>
              <w:t>4</w:t>
            </w:r>
            <w:r w:rsidR="00644A6E">
              <w:rPr>
                <w:noProof/>
                <w:webHidden/>
              </w:rPr>
              <w:fldChar w:fldCharType="end"/>
            </w:r>
          </w:hyperlink>
        </w:p>
        <w:p w14:paraId="0C786CF2" w14:textId="78A410A5" w:rsidR="00644A6E" w:rsidRDefault="003F2FD3">
          <w:pPr>
            <w:pStyle w:val="Inhopg2"/>
            <w:tabs>
              <w:tab w:val="left" w:pos="880"/>
              <w:tab w:val="right" w:leader="dot" w:pos="9062"/>
            </w:tabs>
            <w:rPr>
              <w:noProof/>
            </w:rPr>
          </w:pPr>
          <w:hyperlink w:anchor="_Toc84859180" w:history="1">
            <w:r w:rsidR="00644A6E" w:rsidRPr="002F6BB6">
              <w:rPr>
                <w:rStyle w:val="Hyperlink"/>
                <w:noProof/>
              </w:rPr>
              <w:t>2.5</w:t>
            </w:r>
            <w:r w:rsidR="00644A6E">
              <w:rPr>
                <w:noProof/>
              </w:rPr>
              <w:tab/>
            </w:r>
            <w:r w:rsidR="00644A6E" w:rsidRPr="002F6BB6">
              <w:rPr>
                <w:rStyle w:val="Hyperlink"/>
                <w:noProof/>
              </w:rPr>
              <w:t>3A stappenplan</w:t>
            </w:r>
            <w:r w:rsidR="00644A6E">
              <w:rPr>
                <w:noProof/>
                <w:webHidden/>
              </w:rPr>
              <w:tab/>
            </w:r>
            <w:r w:rsidR="00644A6E">
              <w:rPr>
                <w:noProof/>
                <w:webHidden/>
              </w:rPr>
              <w:fldChar w:fldCharType="begin"/>
            </w:r>
            <w:r w:rsidR="00644A6E">
              <w:rPr>
                <w:noProof/>
                <w:webHidden/>
              </w:rPr>
              <w:instrText xml:space="preserve"> PAGEREF _Toc84859180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2F833C5" w14:textId="046D4EAB" w:rsidR="00644A6E" w:rsidRDefault="003F2FD3">
          <w:pPr>
            <w:pStyle w:val="Inhopg1"/>
            <w:tabs>
              <w:tab w:val="left" w:pos="440"/>
              <w:tab w:val="right" w:leader="dot" w:pos="9062"/>
            </w:tabs>
            <w:rPr>
              <w:noProof/>
            </w:rPr>
          </w:pPr>
          <w:hyperlink w:anchor="_Toc84859181" w:history="1">
            <w:r w:rsidR="00644A6E" w:rsidRPr="002F6BB6">
              <w:rPr>
                <w:rStyle w:val="Hyperlink"/>
                <w:noProof/>
              </w:rPr>
              <w:t>3</w:t>
            </w:r>
            <w:r w:rsidR="00644A6E">
              <w:rPr>
                <w:noProof/>
              </w:rPr>
              <w:tab/>
            </w:r>
            <w:r w:rsidR="00644A6E" w:rsidRPr="002F6BB6">
              <w:rPr>
                <w:rStyle w:val="Hyperlink"/>
                <w:noProof/>
              </w:rPr>
              <w:t>Tests</w:t>
            </w:r>
            <w:r w:rsidR="00644A6E">
              <w:rPr>
                <w:noProof/>
                <w:webHidden/>
              </w:rPr>
              <w:tab/>
            </w:r>
            <w:r w:rsidR="00644A6E">
              <w:rPr>
                <w:noProof/>
                <w:webHidden/>
              </w:rPr>
              <w:fldChar w:fldCharType="begin"/>
            </w:r>
            <w:r w:rsidR="00644A6E">
              <w:rPr>
                <w:noProof/>
                <w:webHidden/>
              </w:rPr>
              <w:instrText xml:space="preserve"> PAGEREF _Toc84859181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06E6B45B" w14:textId="7E3FAEF1" w:rsidR="00644A6E" w:rsidRDefault="003F2FD3">
          <w:pPr>
            <w:pStyle w:val="Inhopg2"/>
            <w:tabs>
              <w:tab w:val="left" w:pos="880"/>
              <w:tab w:val="right" w:leader="dot" w:pos="9062"/>
            </w:tabs>
            <w:rPr>
              <w:noProof/>
            </w:rPr>
          </w:pPr>
          <w:hyperlink w:anchor="_Toc84859182" w:history="1">
            <w:r w:rsidR="00644A6E" w:rsidRPr="002F6BB6">
              <w:rPr>
                <w:rStyle w:val="Hyperlink"/>
                <w:noProof/>
              </w:rPr>
              <w:t>3.1</w:t>
            </w:r>
            <w:r w:rsidR="00644A6E">
              <w:rPr>
                <w:noProof/>
              </w:rPr>
              <w:tab/>
            </w:r>
            <w:r w:rsidR="00644A6E" w:rsidRPr="002F6BB6">
              <w:rPr>
                <w:rStyle w:val="Hyperlink"/>
                <w:noProof/>
              </w:rPr>
              <w:t>Simpele test</w:t>
            </w:r>
            <w:r w:rsidR="00644A6E">
              <w:rPr>
                <w:noProof/>
                <w:webHidden/>
              </w:rPr>
              <w:tab/>
            </w:r>
            <w:r w:rsidR="00644A6E">
              <w:rPr>
                <w:noProof/>
                <w:webHidden/>
              </w:rPr>
              <w:fldChar w:fldCharType="begin"/>
            </w:r>
            <w:r w:rsidR="00644A6E">
              <w:rPr>
                <w:noProof/>
                <w:webHidden/>
              </w:rPr>
              <w:instrText xml:space="preserve"> PAGEREF _Toc84859182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5BA1CBD8" w14:textId="602D34D3" w:rsidR="00644A6E" w:rsidRDefault="003F2FD3">
          <w:pPr>
            <w:pStyle w:val="Inhopg3"/>
            <w:tabs>
              <w:tab w:val="left" w:pos="1320"/>
              <w:tab w:val="right" w:leader="dot" w:pos="9062"/>
            </w:tabs>
            <w:rPr>
              <w:noProof/>
            </w:rPr>
          </w:pPr>
          <w:hyperlink w:anchor="_Toc84859183" w:history="1">
            <w:r w:rsidR="00644A6E" w:rsidRPr="002F6BB6">
              <w:rPr>
                <w:rStyle w:val="Hyperlink"/>
                <w:noProof/>
              </w:rPr>
              <w:t>3.1.1</w:t>
            </w:r>
            <w:r w:rsidR="00644A6E">
              <w:rPr>
                <w:noProof/>
              </w:rPr>
              <w:tab/>
            </w:r>
            <w:r w:rsidR="00644A6E" w:rsidRPr="002F6BB6">
              <w:rPr>
                <w:rStyle w:val="Hyperlink"/>
                <w:noProof/>
              </w:rPr>
              <w:t>Calculator</w:t>
            </w:r>
            <w:r w:rsidR="00644A6E">
              <w:rPr>
                <w:noProof/>
                <w:webHidden/>
              </w:rPr>
              <w:tab/>
            </w:r>
            <w:r w:rsidR="00644A6E">
              <w:rPr>
                <w:noProof/>
                <w:webHidden/>
              </w:rPr>
              <w:fldChar w:fldCharType="begin"/>
            </w:r>
            <w:r w:rsidR="00644A6E">
              <w:rPr>
                <w:noProof/>
                <w:webHidden/>
              </w:rPr>
              <w:instrText xml:space="preserve"> PAGEREF _Toc84859183 \h </w:instrText>
            </w:r>
            <w:r w:rsidR="00644A6E">
              <w:rPr>
                <w:noProof/>
                <w:webHidden/>
              </w:rPr>
            </w:r>
            <w:r w:rsidR="00644A6E">
              <w:rPr>
                <w:noProof/>
                <w:webHidden/>
              </w:rPr>
              <w:fldChar w:fldCharType="separate"/>
            </w:r>
            <w:r w:rsidR="00644A6E">
              <w:rPr>
                <w:noProof/>
                <w:webHidden/>
              </w:rPr>
              <w:t>5</w:t>
            </w:r>
            <w:r w:rsidR="00644A6E">
              <w:rPr>
                <w:noProof/>
                <w:webHidden/>
              </w:rPr>
              <w:fldChar w:fldCharType="end"/>
            </w:r>
          </w:hyperlink>
        </w:p>
        <w:p w14:paraId="6916048F" w14:textId="236FACB1" w:rsidR="00644A6E" w:rsidRDefault="003F2FD3">
          <w:pPr>
            <w:pStyle w:val="Inhopg3"/>
            <w:tabs>
              <w:tab w:val="left" w:pos="1320"/>
              <w:tab w:val="right" w:leader="dot" w:pos="9062"/>
            </w:tabs>
            <w:rPr>
              <w:noProof/>
            </w:rPr>
          </w:pPr>
          <w:hyperlink w:anchor="_Toc84859184" w:history="1">
            <w:r w:rsidR="00644A6E" w:rsidRPr="002F6BB6">
              <w:rPr>
                <w:rStyle w:val="Hyperlink"/>
                <w:noProof/>
              </w:rPr>
              <w:t>3.1.2</w:t>
            </w:r>
            <w:r w:rsidR="00644A6E">
              <w:rPr>
                <w:noProof/>
              </w:rPr>
              <w:tab/>
            </w:r>
            <w:r w:rsidR="00644A6E" w:rsidRPr="002F6BB6">
              <w:rPr>
                <w:rStyle w:val="Hyperlink"/>
                <w:noProof/>
              </w:rPr>
              <w:t>Som van 2 elementen</w:t>
            </w:r>
            <w:r w:rsidR="00644A6E">
              <w:rPr>
                <w:noProof/>
                <w:webHidden/>
              </w:rPr>
              <w:tab/>
            </w:r>
            <w:r w:rsidR="00644A6E">
              <w:rPr>
                <w:noProof/>
                <w:webHidden/>
              </w:rPr>
              <w:fldChar w:fldCharType="begin"/>
            </w:r>
            <w:r w:rsidR="00644A6E">
              <w:rPr>
                <w:noProof/>
                <w:webHidden/>
              </w:rPr>
              <w:instrText xml:space="preserve"> PAGEREF _Toc84859184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0CB9D079" w14:textId="318325A0" w:rsidR="00644A6E" w:rsidRDefault="003F2FD3">
          <w:pPr>
            <w:pStyle w:val="Inhopg3"/>
            <w:tabs>
              <w:tab w:val="left" w:pos="1320"/>
              <w:tab w:val="right" w:leader="dot" w:pos="9062"/>
            </w:tabs>
            <w:rPr>
              <w:noProof/>
            </w:rPr>
          </w:pPr>
          <w:hyperlink w:anchor="_Toc84859185" w:history="1">
            <w:r w:rsidR="00644A6E" w:rsidRPr="002F6BB6">
              <w:rPr>
                <w:rStyle w:val="Hyperlink"/>
                <w:noProof/>
                <w:lang w:val="en-US"/>
              </w:rPr>
              <w:t>3.1.3</w:t>
            </w:r>
            <w:r w:rsidR="00644A6E">
              <w:rPr>
                <w:noProof/>
              </w:rPr>
              <w:tab/>
            </w:r>
            <w:r w:rsidR="00644A6E" w:rsidRPr="002F6BB6">
              <w:rPr>
                <w:rStyle w:val="Hyperlink"/>
                <w:noProof/>
                <w:lang w:val="en-US"/>
              </w:rPr>
              <w:t>Som van meerdere element</w:t>
            </w:r>
            <w:r w:rsidR="00644A6E">
              <w:rPr>
                <w:noProof/>
                <w:webHidden/>
              </w:rPr>
              <w:tab/>
            </w:r>
            <w:r w:rsidR="00644A6E">
              <w:rPr>
                <w:noProof/>
                <w:webHidden/>
              </w:rPr>
              <w:fldChar w:fldCharType="begin"/>
            </w:r>
            <w:r w:rsidR="00644A6E">
              <w:rPr>
                <w:noProof/>
                <w:webHidden/>
              </w:rPr>
              <w:instrText xml:space="preserve"> PAGEREF _Toc84859185 \h </w:instrText>
            </w:r>
            <w:r w:rsidR="00644A6E">
              <w:rPr>
                <w:noProof/>
                <w:webHidden/>
              </w:rPr>
            </w:r>
            <w:r w:rsidR="00644A6E">
              <w:rPr>
                <w:noProof/>
                <w:webHidden/>
              </w:rPr>
              <w:fldChar w:fldCharType="separate"/>
            </w:r>
            <w:r w:rsidR="00644A6E">
              <w:rPr>
                <w:noProof/>
                <w:webHidden/>
              </w:rPr>
              <w:t>6</w:t>
            </w:r>
            <w:r w:rsidR="00644A6E">
              <w:rPr>
                <w:noProof/>
                <w:webHidden/>
              </w:rPr>
              <w:fldChar w:fldCharType="end"/>
            </w:r>
          </w:hyperlink>
        </w:p>
        <w:p w14:paraId="4F7F625C" w14:textId="5F3EB88C" w:rsidR="00644A6E" w:rsidRDefault="003F2FD3">
          <w:pPr>
            <w:pStyle w:val="Inhopg3"/>
            <w:tabs>
              <w:tab w:val="left" w:pos="1320"/>
              <w:tab w:val="right" w:leader="dot" w:pos="9062"/>
            </w:tabs>
            <w:rPr>
              <w:noProof/>
            </w:rPr>
          </w:pPr>
          <w:hyperlink w:anchor="_Toc84859186" w:history="1">
            <w:r w:rsidR="00644A6E" w:rsidRPr="002F6BB6">
              <w:rPr>
                <w:rStyle w:val="Hyperlink"/>
                <w:noProof/>
                <w:lang w:val="en-US"/>
              </w:rPr>
              <w:t>3.1.4</w:t>
            </w:r>
            <w:r w:rsidR="00644A6E">
              <w:rPr>
                <w:noProof/>
              </w:rPr>
              <w:tab/>
            </w:r>
            <w:r w:rsidR="00644A6E" w:rsidRPr="002F6BB6">
              <w:rPr>
                <w:rStyle w:val="Hyperlink"/>
                <w:noProof/>
                <w:lang w:val="en-US"/>
              </w:rPr>
              <w:t>Resultaat</w:t>
            </w:r>
            <w:r w:rsidR="00644A6E">
              <w:rPr>
                <w:noProof/>
                <w:webHidden/>
              </w:rPr>
              <w:tab/>
            </w:r>
            <w:r w:rsidR="00644A6E">
              <w:rPr>
                <w:noProof/>
                <w:webHidden/>
              </w:rPr>
              <w:fldChar w:fldCharType="begin"/>
            </w:r>
            <w:r w:rsidR="00644A6E">
              <w:rPr>
                <w:noProof/>
                <w:webHidden/>
              </w:rPr>
              <w:instrText xml:space="preserve"> PAGEREF _Toc84859186 \h </w:instrText>
            </w:r>
            <w:r w:rsidR="00644A6E">
              <w:rPr>
                <w:noProof/>
                <w:webHidden/>
              </w:rPr>
            </w:r>
            <w:r w:rsidR="00644A6E">
              <w:rPr>
                <w:noProof/>
                <w:webHidden/>
              </w:rPr>
              <w:fldChar w:fldCharType="separate"/>
            </w:r>
            <w:r w:rsidR="00644A6E">
              <w:rPr>
                <w:noProof/>
                <w:webHidden/>
              </w:rPr>
              <w:t>7</w:t>
            </w:r>
            <w:r w:rsidR="00644A6E">
              <w:rPr>
                <w:noProof/>
                <w:webHidden/>
              </w:rPr>
              <w:fldChar w:fldCharType="end"/>
            </w:r>
          </w:hyperlink>
        </w:p>
        <w:p w14:paraId="64ED4A4C" w14:textId="15B05F30" w:rsidR="00644A6E" w:rsidRDefault="003F2FD3">
          <w:pPr>
            <w:pStyle w:val="Inhopg3"/>
            <w:tabs>
              <w:tab w:val="left" w:pos="1320"/>
              <w:tab w:val="right" w:leader="dot" w:pos="9062"/>
            </w:tabs>
            <w:rPr>
              <w:noProof/>
            </w:rPr>
          </w:pPr>
          <w:hyperlink w:anchor="_Toc84859187" w:history="1">
            <w:r w:rsidR="00644A6E" w:rsidRPr="002F6BB6">
              <w:rPr>
                <w:rStyle w:val="Hyperlink"/>
                <w:noProof/>
              </w:rPr>
              <w:t>3.1.5</w:t>
            </w:r>
            <w:r w:rsidR="00644A6E">
              <w:rPr>
                <w:noProof/>
              </w:rPr>
              <w:tab/>
            </w:r>
            <w:r w:rsidR="00644A6E" w:rsidRPr="002F6BB6">
              <w:rPr>
                <w:rStyle w:val="Hyperlink"/>
                <w:noProof/>
              </w:rPr>
              <w:t>Vermenigvuldigen</w:t>
            </w:r>
            <w:r w:rsidR="00644A6E">
              <w:rPr>
                <w:noProof/>
                <w:webHidden/>
              </w:rPr>
              <w:tab/>
            </w:r>
            <w:r w:rsidR="00644A6E">
              <w:rPr>
                <w:noProof/>
                <w:webHidden/>
              </w:rPr>
              <w:fldChar w:fldCharType="begin"/>
            </w:r>
            <w:r w:rsidR="00644A6E">
              <w:rPr>
                <w:noProof/>
                <w:webHidden/>
              </w:rPr>
              <w:instrText xml:space="preserve"> PAGEREF _Toc84859187 \h </w:instrText>
            </w:r>
            <w:r w:rsidR="00644A6E">
              <w:rPr>
                <w:noProof/>
                <w:webHidden/>
              </w:rPr>
            </w:r>
            <w:r w:rsidR="00644A6E">
              <w:rPr>
                <w:noProof/>
                <w:webHidden/>
              </w:rPr>
              <w:fldChar w:fldCharType="separate"/>
            </w:r>
            <w:r w:rsidR="00644A6E">
              <w:rPr>
                <w:noProof/>
                <w:webHidden/>
              </w:rPr>
              <w:t>8</w:t>
            </w:r>
            <w:r w:rsidR="00644A6E">
              <w:rPr>
                <w:noProof/>
                <w:webHidden/>
              </w:rPr>
              <w:fldChar w:fldCharType="end"/>
            </w:r>
          </w:hyperlink>
        </w:p>
        <w:p w14:paraId="7E482E81" w14:textId="169088A0" w:rsidR="00644A6E" w:rsidRDefault="003F2FD3">
          <w:pPr>
            <w:pStyle w:val="Inhopg3"/>
            <w:tabs>
              <w:tab w:val="left" w:pos="1320"/>
              <w:tab w:val="right" w:leader="dot" w:pos="9062"/>
            </w:tabs>
            <w:rPr>
              <w:noProof/>
            </w:rPr>
          </w:pPr>
          <w:hyperlink w:anchor="_Toc84859188" w:history="1">
            <w:r w:rsidR="00644A6E" w:rsidRPr="002F6BB6">
              <w:rPr>
                <w:rStyle w:val="Hyperlink"/>
                <w:noProof/>
              </w:rPr>
              <w:t>3.1.6</w:t>
            </w:r>
            <w:r w:rsidR="00644A6E">
              <w:rPr>
                <w:noProof/>
              </w:rPr>
              <w:tab/>
            </w:r>
            <w:r w:rsidR="00644A6E" w:rsidRPr="002F6BB6">
              <w:rPr>
                <w:rStyle w:val="Hyperlink"/>
                <w:noProof/>
              </w:rPr>
              <w:t>Delen</w:t>
            </w:r>
            <w:r w:rsidR="00644A6E">
              <w:rPr>
                <w:noProof/>
                <w:webHidden/>
              </w:rPr>
              <w:tab/>
            </w:r>
            <w:r w:rsidR="00644A6E">
              <w:rPr>
                <w:noProof/>
                <w:webHidden/>
              </w:rPr>
              <w:fldChar w:fldCharType="begin"/>
            </w:r>
            <w:r w:rsidR="00644A6E">
              <w:rPr>
                <w:noProof/>
                <w:webHidden/>
              </w:rPr>
              <w:instrText xml:space="preserve"> PAGEREF _Toc84859188 \h </w:instrText>
            </w:r>
            <w:r w:rsidR="00644A6E">
              <w:rPr>
                <w:noProof/>
                <w:webHidden/>
              </w:rPr>
            </w:r>
            <w:r w:rsidR="00644A6E">
              <w:rPr>
                <w:noProof/>
                <w:webHidden/>
              </w:rPr>
              <w:fldChar w:fldCharType="separate"/>
            </w:r>
            <w:r w:rsidR="00644A6E">
              <w:rPr>
                <w:noProof/>
                <w:webHidden/>
              </w:rPr>
              <w:t>9</w:t>
            </w:r>
            <w:r w:rsidR="00644A6E">
              <w:rPr>
                <w:noProof/>
                <w:webHidden/>
              </w:rPr>
              <w:fldChar w:fldCharType="end"/>
            </w:r>
          </w:hyperlink>
        </w:p>
        <w:p w14:paraId="322D1675" w14:textId="09E10854" w:rsidR="00644A6E" w:rsidRDefault="003F2FD3">
          <w:pPr>
            <w:pStyle w:val="Inhopg3"/>
            <w:tabs>
              <w:tab w:val="left" w:pos="1320"/>
              <w:tab w:val="right" w:leader="dot" w:pos="9062"/>
            </w:tabs>
            <w:rPr>
              <w:noProof/>
            </w:rPr>
          </w:pPr>
          <w:hyperlink w:anchor="_Toc84859189" w:history="1">
            <w:r w:rsidR="00644A6E" w:rsidRPr="002F6BB6">
              <w:rPr>
                <w:rStyle w:val="Hyperlink"/>
                <w:noProof/>
              </w:rPr>
              <w:t>3.1.7</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_Toc84859189 \h </w:instrText>
            </w:r>
            <w:r w:rsidR="00644A6E">
              <w:rPr>
                <w:noProof/>
                <w:webHidden/>
              </w:rPr>
            </w:r>
            <w:r w:rsidR="00644A6E">
              <w:rPr>
                <w:noProof/>
                <w:webHidden/>
              </w:rPr>
              <w:fldChar w:fldCharType="separate"/>
            </w:r>
            <w:r w:rsidR="00644A6E">
              <w:rPr>
                <w:noProof/>
                <w:webHidden/>
              </w:rPr>
              <w:t>10</w:t>
            </w:r>
            <w:r w:rsidR="00644A6E">
              <w:rPr>
                <w:noProof/>
                <w:webHidden/>
              </w:rPr>
              <w:fldChar w:fldCharType="end"/>
            </w:r>
          </w:hyperlink>
        </w:p>
        <w:p w14:paraId="06C34945" w14:textId="5D743069" w:rsidR="00644A6E" w:rsidRDefault="003F2FD3">
          <w:pPr>
            <w:pStyle w:val="Inhopg2"/>
            <w:tabs>
              <w:tab w:val="left" w:pos="880"/>
              <w:tab w:val="right" w:leader="dot" w:pos="9062"/>
            </w:tabs>
            <w:rPr>
              <w:noProof/>
            </w:rPr>
          </w:pPr>
          <w:hyperlink w:anchor="_Toc84859190" w:history="1">
            <w:r w:rsidR="00644A6E" w:rsidRPr="002F6BB6">
              <w:rPr>
                <w:rStyle w:val="Hyperlink"/>
                <w:noProof/>
              </w:rPr>
              <w:t>3.2</w:t>
            </w:r>
            <w:r w:rsidR="00644A6E">
              <w:rPr>
                <w:noProof/>
              </w:rPr>
              <w:tab/>
            </w:r>
            <w:r w:rsidR="00644A6E" w:rsidRPr="002F6BB6">
              <w:rPr>
                <w:rStyle w:val="Hyperlink"/>
                <w:noProof/>
              </w:rPr>
              <w:t>Lifecycle unit testen</w:t>
            </w:r>
            <w:r w:rsidR="00644A6E">
              <w:rPr>
                <w:noProof/>
                <w:webHidden/>
              </w:rPr>
              <w:tab/>
            </w:r>
            <w:r w:rsidR="00644A6E">
              <w:rPr>
                <w:noProof/>
                <w:webHidden/>
              </w:rPr>
              <w:fldChar w:fldCharType="begin"/>
            </w:r>
            <w:r w:rsidR="00644A6E">
              <w:rPr>
                <w:noProof/>
                <w:webHidden/>
              </w:rPr>
              <w:instrText xml:space="preserve"> PAGEREF _Toc84859190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0CDE897A" w14:textId="60F0001B" w:rsidR="00644A6E" w:rsidRDefault="003F2FD3">
          <w:pPr>
            <w:pStyle w:val="Inhopg3"/>
            <w:tabs>
              <w:tab w:val="left" w:pos="1320"/>
              <w:tab w:val="right" w:leader="dot" w:pos="9062"/>
            </w:tabs>
            <w:rPr>
              <w:noProof/>
            </w:rPr>
          </w:pPr>
          <w:hyperlink w:anchor="_Toc84859191" w:history="1">
            <w:r w:rsidR="00644A6E" w:rsidRPr="002F6BB6">
              <w:rPr>
                <w:rStyle w:val="Hyperlink"/>
                <w:noProof/>
              </w:rPr>
              <w:t>3.2.1</w:t>
            </w:r>
            <w:r w:rsidR="00644A6E">
              <w:rPr>
                <w:noProof/>
              </w:rPr>
              <w:tab/>
            </w:r>
            <w:r w:rsidR="00644A6E" w:rsidRPr="002F6BB6">
              <w:rPr>
                <w:rStyle w:val="Hyperlink"/>
                <w:noProof/>
              </w:rPr>
              <w:t>Resultaat</w:t>
            </w:r>
            <w:r w:rsidR="00644A6E">
              <w:rPr>
                <w:noProof/>
                <w:webHidden/>
              </w:rPr>
              <w:tab/>
            </w:r>
            <w:r w:rsidR="00644A6E">
              <w:rPr>
                <w:noProof/>
                <w:webHidden/>
              </w:rPr>
              <w:fldChar w:fldCharType="begin"/>
            </w:r>
            <w:r w:rsidR="00644A6E">
              <w:rPr>
                <w:noProof/>
                <w:webHidden/>
              </w:rPr>
              <w:instrText xml:space="preserve"> PAGEREF _Toc84859191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504CC3A5" w14:textId="2E668F2C" w:rsidR="00644A6E" w:rsidRDefault="003F2FD3">
          <w:pPr>
            <w:pStyle w:val="Inhopg2"/>
            <w:tabs>
              <w:tab w:val="left" w:pos="880"/>
              <w:tab w:val="right" w:leader="dot" w:pos="9062"/>
            </w:tabs>
            <w:rPr>
              <w:noProof/>
            </w:rPr>
          </w:pPr>
          <w:hyperlink w:anchor="_Toc84859192" w:history="1">
            <w:r w:rsidR="00644A6E" w:rsidRPr="002F6BB6">
              <w:rPr>
                <w:rStyle w:val="Hyperlink"/>
                <w:noProof/>
              </w:rPr>
              <w:t>3.3</w:t>
            </w:r>
            <w:r w:rsidR="00644A6E">
              <w:rPr>
                <w:noProof/>
              </w:rPr>
              <w:tab/>
            </w:r>
            <w:r w:rsidR="00644A6E" w:rsidRPr="002F6BB6">
              <w:rPr>
                <w:rStyle w:val="Hyperlink"/>
                <w:noProof/>
              </w:rPr>
              <w:t>Exceptions</w:t>
            </w:r>
            <w:r w:rsidR="00644A6E">
              <w:rPr>
                <w:noProof/>
                <w:webHidden/>
              </w:rPr>
              <w:tab/>
            </w:r>
            <w:r w:rsidR="00644A6E">
              <w:rPr>
                <w:noProof/>
                <w:webHidden/>
              </w:rPr>
              <w:fldChar w:fldCharType="begin"/>
            </w:r>
            <w:r w:rsidR="00644A6E">
              <w:rPr>
                <w:noProof/>
                <w:webHidden/>
              </w:rPr>
              <w:instrText xml:space="preserve"> PAGEREF _Toc84859192 \h </w:instrText>
            </w:r>
            <w:r w:rsidR="00644A6E">
              <w:rPr>
                <w:noProof/>
                <w:webHidden/>
              </w:rPr>
            </w:r>
            <w:r w:rsidR="00644A6E">
              <w:rPr>
                <w:noProof/>
                <w:webHidden/>
              </w:rPr>
              <w:fldChar w:fldCharType="separate"/>
            </w:r>
            <w:r w:rsidR="00644A6E">
              <w:rPr>
                <w:noProof/>
                <w:webHidden/>
              </w:rPr>
              <w:t>11</w:t>
            </w:r>
            <w:r w:rsidR="00644A6E">
              <w:rPr>
                <w:noProof/>
                <w:webHidden/>
              </w:rPr>
              <w:fldChar w:fldCharType="end"/>
            </w:r>
          </w:hyperlink>
        </w:p>
        <w:p w14:paraId="2BFA5EDE" w14:textId="0D884EB3" w:rsidR="00644A6E" w:rsidRDefault="003F2FD3">
          <w:pPr>
            <w:pStyle w:val="Inhopg2"/>
            <w:tabs>
              <w:tab w:val="left" w:pos="880"/>
              <w:tab w:val="right" w:leader="dot" w:pos="9062"/>
            </w:tabs>
            <w:rPr>
              <w:noProof/>
            </w:rPr>
          </w:pPr>
          <w:hyperlink w:anchor="_Toc84859193" w:history="1">
            <w:r w:rsidR="00644A6E" w:rsidRPr="002F6BB6">
              <w:rPr>
                <w:rStyle w:val="Hyperlink"/>
                <w:noProof/>
              </w:rPr>
              <w:t>3.4</w:t>
            </w:r>
            <w:r w:rsidR="00644A6E">
              <w:rPr>
                <w:noProof/>
              </w:rPr>
              <w:tab/>
            </w:r>
            <w:r w:rsidR="00644A6E" w:rsidRPr="002F6BB6">
              <w:rPr>
                <w:rStyle w:val="Hyperlink"/>
                <w:noProof/>
              </w:rPr>
              <w:t>Mock testen</w:t>
            </w:r>
            <w:r w:rsidR="00644A6E">
              <w:rPr>
                <w:noProof/>
                <w:webHidden/>
              </w:rPr>
              <w:tab/>
            </w:r>
            <w:r w:rsidR="00644A6E">
              <w:rPr>
                <w:noProof/>
                <w:webHidden/>
              </w:rPr>
              <w:fldChar w:fldCharType="begin"/>
            </w:r>
            <w:r w:rsidR="00644A6E">
              <w:rPr>
                <w:noProof/>
                <w:webHidden/>
              </w:rPr>
              <w:instrText xml:space="preserve"> PAGEREF _Toc84859193 \h </w:instrText>
            </w:r>
            <w:r w:rsidR="00644A6E">
              <w:rPr>
                <w:noProof/>
                <w:webHidden/>
              </w:rPr>
            </w:r>
            <w:r w:rsidR="00644A6E">
              <w:rPr>
                <w:noProof/>
                <w:webHidden/>
              </w:rPr>
              <w:fldChar w:fldCharType="separate"/>
            </w:r>
            <w:r w:rsidR="00644A6E">
              <w:rPr>
                <w:noProof/>
                <w:webHidden/>
              </w:rPr>
              <w:t>12</w:t>
            </w:r>
            <w:r w:rsidR="00644A6E">
              <w:rPr>
                <w:noProof/>
                <w:webHidden/>
              </w:rPr>
              <w:fldChar w:fldCharType="end"/>
            </w:r>
          </w:hyperlink>
        </w:p>
        <w:p w14:paraId="3F1640E4" w14:textId="683D7854" w:rsidR="00644A6E" w:rsidRDefault="003F2FD3">
          <w:pPr>
            <w:pStyle w:val="Inhopg1"/>
            <w:tabs>
              <w:tab w:val="left" w:pos="480"/>
              <w:tab w:val="right" w:leader="dot" w:pos="9062"/>
            </w:tabs>
            <w:rPr>
              <w:noProof/>
            </w:rPr>
          </w:pPr>
          <w:hyperlink w:anchor="_Toc84859194" w:history="1">
            <w:r w:rsidR="00644A6E" w:rsidRPr="002F6BB6">
              <w:rPr>
                <w:rStyle w:val="Hyperlink"/>
                <w:noProof/>
              </w:rPr>
              <w:t>4</w:t>
            </w:r>
            <w:r w:rsidR="00644A6E">
              <w:rPr>
                <w:noProof/>
              </w:rPr>
              <w:tab/>
            </w:r>
            <w:r w:rsidR="00644A6E" w:rsidRPr="002F6BB6">
              <w:rPr>
                <w:rStyle w:val="Hyperlink"/>
                <w:noProof/>
              </w:rPr>
              <w:t>Ervaring</w:t>
            </w:r>
            <w:r w:rsidR="00644A6E">
              <w:rPr>
                <w:noProof/>
                <w:webHidden/>
              </w:rPr>
              <w:tab/>
            </w:r>
            <w:r w:rsidR="00644A6E">
              <w:rPr>
                <w:noProof/>
                <w:webHidden/>
              </w:rPr>
              <w:fldChar w:fldCharType="begin"/>
            </w:r>
            <w:r w:rsidR="00644A6E">
              <w:rPr>
                <w:noProof/>
                <w:webHidden/>
              </w:rPr>
              <w:instrText xml:space="preserve"> PAGEREF _Toc84859194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53C4474A" w14:textId="0F60BFC0" w:rsidR="00644A6E" w:rsidRDefault="003F2FD3">
          <w:pPr>
            <w:pStyle w:val="Inhopg1"/>
            <w:tabs>
              <w:tab w:val="left" w:pos="480"/>
              <w:tab w:val="right" w:leader="dot" w:pos="9062"/>
            </w:tabs>
            <w:rPr>
              <w:noProof/>
            </w:rPr>
          </w:pPr>
          <w:hyperlink w:anchor="_Toc84859195" w:history="1">
            <w:r w:rsidR="00644A6E" w:rsidRPr="002F6BB6">
              <w:rPr>
                <w:rStyle w:val="Hyperlink"/>
                <w:noProof/>
              </w:rPr>
              <w:t>5</w:t>
            </w:r>
            <w:r w:rsidR="00644A6E">
              <w:rPr>
                <w:noProof/>
              </w:rPr>
              <w:tab/>
            </w:r>
            <w:r w:rsidR="00644A6E" w:rsidRPr="002F6BB6">
              <w:rPr>
                <w:rStyle w:val="Hyperlink"/>
                <w:noProof/>
              </w:rPr>
              <w:t>Logboek</w:t>
            </w:r>
            <w:r w:rsidR="00644A6E">
              <w:rPr>
                <w:noProof/>
                <w:webHidden/>
              </w:rPr>
              <w:tab/>
            </w:r>
            <w:r w:rsidR="00644A6E">
              <w:rPr>
                <w:noProof/>
                <w:webHidden/>
              </w:rPr>
              <w:fldChar w:fldCharType="begin"/>
            </w:r>
            <w:r w:rsidR="00644A6E">
              <w:rPr>
                <w:noProof/>
                <w:webHidden/>
              </w:rPr>
              <w:instrText xml:space="preserve"> PAGEREF _Toc84859195 \h </w:instrText>
            </w:r>
            <w:r w:rsidR="00644A6E">
              <w:rPr>
                <w:noProof/>
                <w:webHidden/>
              </w:rPr>
            </w:r>
            <w:r w:rsidR="00644A6E">
              <w:rPr>
                <w:noProof/>
                <w:webHidden/>
              </w:rPr>
              <w:fldChar w:fldCharType="separate"/>
            </w:r>
            <w:r w:rsidR="00644A6E">
              <w:rPr>
                <w:noProof/>
                <w:webHidden/>
              </w:rPr>
              <w:t>13</w:t>
            </w:r>
            <w:r w:rsidR="00644A6E">
              <w:rPr>
                <w:noProof/>
                <w:webHidden/>
              </w:rPr>
              <w:fldChar w:fldCharType="end"/>
            </w:r>
          </w:hyperlink>
        </w:p>
        <w:p w14:paraId="33069609" w14:textId="0DA8EE36" w:rsidR="00644A6E" w:rsidRDefault="00644A6E">
          <w:r>
            <w:rPr>
              <w:b/>
              <w:bCs/>
              <w:lang w:val="nl-NL"/>
            </w:rPr>
            <w:fldChar w:fldCharType="end"/>
          </w:r>
        </w:p>
      </w:sdtContent>
    </w:sdt>
    <w:p w14:paraId="6F02056E" w14:textId="7B5E6676" w:rsidR="00160A6A" w:rsidRDefault="00160A6A">
      <w:pPr>
        <w:rPr>
          <w:rStyle w:val="Zwaar"/>
        </w:rPr>
      </w:pPr>
      <w:r>
        <w:rPr>
          <w:rStyle w:val="Zwaar"/>
        </w:rPr>
        <w:br w:type="page"/>
      </w:r>
    </w:p>
    <w:p w14:paraId="120B8208" w14:textId="7668DADA" w:rsidR="001966DF" w:rsidRPr="001966DF" w:rsidRDefault="00644A6E" w:rsidP="001966DF">
      <w:pPr>
        <w:pStyle w:val="Kop1"/>
      </w:pPr>
      <w:bookmarkStart w:id="0" w:name="_Toc84859170"/>
      <w:r>
        <w:lastRenderedPageBreak/>
        <w:t xml:space="preserve">Week 1 - </w:t>
      </w:r>
      <w:r w:rsidR="006B32A8">
        <w:t>Onderzoek</w:t>
      </w:r>
      <w:bookmarkEnd w:id="0"/>
    </w:p>
    <w:p w14:paraId="447B23CB" w14:textId="77777777" w:rsidR="000C5F75" w:rsidRDefault="000C5F75" w:rsidP="000C5F75">
      <w:pPr>
        <w:pStyle w:val="Kop2"/>
      </w:pPr>
      <w:bookmarkStart w:id="1" w:name="_Toc84859171"/>
      <w:r>
        <w:t>Tools</w:t>
      </w:r>
      <w:bookmarkEnd w:id="1"/>
    </w:p>
    <w:p w14:paraId="4318EB80" w14:textId="77777777" w:rsidR="000C5F75" w:rsidRDefault="000C5F75" w:rsidP="000C5F75">
      <w:pPr>
        <w:pStyle w:val="Lijstalinea"/>
        <w:numPr>
          <w:ilvl w:val="0"/>
          <w:numId w:val="1"/>
        </w:numPr>
      </w:pPr>
      <w:r>
        <w:t>Visual Studio</w:t>
      </w:r>
    </w:p>
    <w:p w14:paraId="2E0F75A7" w14:textId="77777777" w:rsidR="000C5F75" w:rsidRDefault="000C5F75" w:rsidP="000C5F75">
      <w:pPr>
        <w:pStyle w:val="Lijstalinea"/>
        <w:numPr>
          <w:ilvl w:val="0"/>
          <w:numId w:val="1"/>
        </w:numPr>
      </w:pPr>
      <w:r>
        <w:t>C#</w:t>
      </w:r>
    </w:p>
    <w:p w14:paraId="22214D94" w14:textId="77777777" w:rsidR="000C5F75" w:rsidRDefault="000C5F75" w:rsidP="000C5F75">
      <w:pPr>
        <w:pStyle w:val="Lijstalinea"/>
        <w:numPr>
          <w:ilvl w:val="0"/>
          <w:numId w:val="1"/>
        </w:numPr>
      </w:pPr>
      <w:r>
        <w:t>Selenium</w:t>
      </w:r>
    </w:p>
    <w:p w14:paraId="7C2F7A7E" w14:textId="4A34902D" w:rsidR="000C5F75" w:rsidRPr="000C5F75" w:rsidRDefault="000C5F75" w:rsidP="000C5F75">
      <w:pPr>
        <w:pStyle w:val="Lijstalinea"/>
        <w:numPr>
          <w:ilvl w:val="0"/>
          <w:numId w:val="1"/>
        </w:numPr>
      </w:pPr>
      <w:r>
        <w:t>xUnit</w:t>
      </w:r>
    </w:p>
    <w:p w14:paraId="7F1ECA7B" w14:textId="03D86C1F" w:rsidR="00F4359C" w:rsidRDefault="00B21EFE" w:rsidP="006B32A8">
      <w:pPr>
        <w:pStyle w:val="Kop2"/>
      </w:pPr>
      <w:bookmarkStart w:id="2" w:name="_Toc84859172"/>
      <w:r>
        <w:t>Verschil xUnit – Nunit</w:t>
      </w:r>
      <w:bookmarkEnd w:id="2"/>
    </w:p>
    <w:p w14:paraId="3F84494D" w14:textId="4F9E6A7D" w:rsidR="00B21EFE" w:rsidRDefault="00B21EFE" w:rsidP="003C6210">
      <w:pPr>
        <w:pStyle w:val="Normaletekst"/>
        <w:numPr>
          <w:ilvl w:val="0"/>
          <w:numId w:val="2"/>
        </w:numPr>
      </w:pPr>
      <w:r>
        <w:t>xUnit beter voor nieuwe</w:t>
      </w:r>
      <w:r w:rsidR="00550F7C">
        <w:t>/lege projecten</w:t>
      </w:r>
    </w:p>
    <w:p w14:paraId="0B682C9B" w14:textId="6567CAB3" w:rsidR="00550F7C" w:rsidRDefault="00550F7C" w:rsidP="003C6210">
      <w:pPr>
        <w:pStyle w:val="Normaletekst"/>
        <w:numPr>
          <w:ilvl w:val="0"/>
          <w:numId w:val="2"/>
        </w:numPr>
      </w:pPr>
      <w:r>
        <w:t xml:space="preserve">xUnit </w:t>
      </w:r>
      <w:r w:rsidR="00F67F77">
        <w:t>propere/duidelijkere versie van NUnit</w:t>
      </w:r>
    </w:p>
    <w:p w14:paraId="59D81A2E" w14:textId="29C178B1" w:rsidR="000366EA" w:rsidRDefault="000366EA" w:rsidP="003C6210">
      <w:pPr>
        <w:pStyle w:val="Normaletekst"/>
        <w:numPr>
          <w:ilvl w:val="0"/>
          <w:numId w:val="2"/>
        </w:numPr>
      </w:pPr>
      <w:r>
        <w:t xml:space="preserve">xUnit makkelijk </w:t>
      </w:r>
      <w:r w:rsidR="001336CC">
        <w:t>uitbreid baar</w:t>
      </w:r>
      <w:r>
        <w:t xml:space="preserve"> </w:t>
      </w:r>
      <w:r w:rsidR="00377D04">
        <w:t>(zoals Xamarin)</w:t>
      </w:r>
    </w:p>
    <w:p w14:paraId="7CCB67B3" w14:textId="322A357A" w:rsidR="00377D04" w:rsidRDefault="00377D04" w:rsidP="003C6210">
      <w:pPr>
        <w:pStyle w:val="Normaletekst"/>
        <w:numPr>
          <w:ilvl w:val="0"/>
          <w:numId w:val="2"/>
        </w:numPr>
      </w:pPr>
      <w:r>
        <w:t xml:space="preserve">xUnit is nieuwer dus </w:t>
      </w:r>
      <w:r w:rsidR="00A72D5C">
        <w:t>veranderd soms nog</w:t>
      </w:r>
    </w:p>
    <w:p w14:paraId="1852468A" w14:textId="4D479D1A" w:rsidR="00475ABC" w:rsidRDefault="00475ABC" w:rsidP="003C6210">
      <w:pPr>
        <w:pStyle w:val="Normaletekst"/>
        <w:numPr>
          <w:ilvl w:val="0"/>
          <w:numId w:val="2"/>
        </w:numPr>
      </w:pPr>
      <w:r>
        <w:t>xUnit heeft beter geïsoleerde tests</w:t>
      </w:r>
      <w:r w:rsidR="006952A7">
        <w:t xml:space="preserve"> omdat </w:t>
      </w:r>
      <w:r w:rsidR="001336CC">
        <w:t xml:space="preserve">iedere test wordt geïnstantieerd. Zo </w:t>
      </w:r>
      <w:r w:rsidR="00DA76FE">
        <w:t>kunnen de testen elkaar niet beïnvloeden.</w:t>
      </w:r>
    </w:p>
    <w:p w14:paraId="4F62CDFA" w14:textId="353188EC" w:rsidR="00100CFF" w:rsidRDefault="00100CFF" w:rsidP="003C6210">
      <w:pPr>
        <w:pStyle w:val="Normaletekst"/>
        <w:numPr>
          <w:ilvl w:val="0"/>
          <w:numId w:val="2"/>
        </w:numPr>
      </w:pPr>
      <w:r>
        <w:t xml:space="preserve">NUnit kunnen meerdere keren </w:t>
      </w:r>
      <w:r w:rsidR="0073102E">
        <w:t>testen hetzelfde benoemen zoals SetUp wat voor complexiteit zorgt</w:t>
      </w:r>
      <w:r w:rsidR="00106C21">
        <w:t>.</w:t>
      </w:r>
    </w:p>
    <w:p w14:paraId="485EA199" w14:textId="2A5620F6" w:rsidR="00106C21" w:rsidRDefault="00106C21" w:rsidP="003C6210">
      <w:pPr>
        <w:pStyle w:val="Normaletekst"/>
        <w:numPr>
          <w:ilvl w:val="0"/>
          <w:numId w:val="2"/>
        </w:numPr>
      </w:pPr>
      <w:r>
        <w:t xml:space="preserve">xUnit heeft duidelijkere namen </w:t>
      </w:r>
      <w:r w:rsidR="00B155C7">
        <w:t>zoals Assert.throw ipv ExpectedExceptation</w:t>
      </w:r>
    </w:p>
    <w:p w14:paraId="453B478C" w14:textId="276B82D4" w:rsidR="00CF6C4C" w:rsidRDefault="00CF6C4C" w:rsidP="009E31EE">
      <w:pPr>
        <w:pStyle w:val="Kop2"/>
      </w:pPr>
      <w:bookmarkStart w:id="3" w:name="_Toc84859173"/>
      <w:r>
        <w:t>Cursus</w:t>
      </w:r>
      <w:bookmarkEnd w:id="3"/>
    </w:p>
    <w:p w14:paraId="0F4FD263" w14:textId="276870B1" w:rsidR="002E33C4" w:rsidRDefault="003F2FD3" w:rsidP="00CF1950">
      <w:pPr>
        <w:pStyle w:val="Lijstalinea"/>
        <w:numPr>
          <w:ilvl w:val="0"/>
          <w:numId w:val="4"/>
        </w:numPr>
      </w:pPr>
      <w:hyperlink r:id="rId11" w:history="1">
        <w:r w:rsidR="002E33C4" w:rsidRPr="00462C77">
          <w:rPr>
            <w:rStyle w:val="Hyperlink"/>
          </w:rPr>
          <w:t>https://openclassrooms.com/en/courses/5670586-test-your-net-applications</w:t>
        </w:r>
      </w:hyperlink>
    </w:p>
    <w:p w14:paraId="153254BA" w14:textId="267A7489" w:rsidR="00550F7C" w:rsidRDefault="00550F7C" w:rsidP="009E31EE">
      <w:pPr>
        <w:pStyle w:val="Kop2"/>
      </w:pPr>
      <w:bookmarkStart w:id="4" w:name="_Toc84859174"/>
      <w:r>
        <w:t>Bronnen</w:t>
      </w:r>
      <w:bookmarkEnd w:id="4"/>
    </w:p>
    <w:p w14:paraId="55C288BD" w14:textId="26F4FD68" w:rsidR="006B32A8" w:rsidRDefault="003F2FD3" w:rsidP="00BC3D22">
      <w:pPr>
        <w:pStyle w:val="Normaletekst"/>
        <w:numPr>
          <w:ilvl w:val="0"/>
          <w:numId w:val="3"/>
        </w:numPr>
      </w:pPr>
      <w:hyperlink r:id="rId12" w:history="1">
        <w:r w:rsidR="00836F64" w:rsidRPr="002A048E">
          <w:rPr>
            <w:rStyle w:val="Hyperlink"/>
          </w:rPr>
          <w:t>https://www.lambdatest.com/blog/xunit-testing-tutorial/</w:t>
        </w:r>
      </w:hyperlink>
    </w:p>
    <w:p w14:paraId="08ED3B93" w14:textId="37982F6E" w:rsidR="009C11F9" w:rsidRDefault="003F2FD3" w:rsidP="00BC3D22">
      <w:pPr>
        <w:pStyle w:val="Normaletekst"/>
        <w:numPr>
          <w:ilvl w:val="0"/>
          <w:numId w:val="3"/>
        </w:numPr>
      </w:pPr>
      <w:hyperlink r:id="rId13" w:history="1">
        <w:r w:rsidR="00DA565F" w:rsidRPr="00A638D3">
          <w:rPr>
            <w:rStyle w:val="Hyperlink"/>
          </w:rPr>
          <w:t>https://www.lambdatest.com/blog/setting-selenium-webdriver-for-xunit/</w:t>
        </w:r>
      </w:hyperlink>
    </w:p>
    <w:p w14:paraId="610A8A6D" w14:textId="77777777" w:rsidR="000138CE" w:rsidRDefault="003F2FD3" w:rsidP="000138CE">
      <w:pPr>
        <w:pStyle w:val="Normaletekst"/>
        <w:numPr>
          <w:ilvl w:val="0"/>
          <w:numId w:val="3"/>
        </w:numPr>
      </w:pPr>
      <w:hyperlink r:id="rId14" w:history="1">
        <w:r w:rsidR="00441899" w:rsidRPr="00BE0F5F">
          <w:rPr>
            <w:rStyle w:val="Hyperlink"/>
          </w:rPr>
          <w:t>https://code-maze.com/automatic-ui-testing-selenium-asp-net-core-mvc/</w:t>
        </w:r>
      </w:hyperlink>
    </w:p>
    <w:p w14:paraId="30C071ED" w14:textId="5E98A3B0" w:rsidR="00762C42" w:rsidRDefault="00762C42" w:rsidP="000138CE">
      <w:pPr>
        <w:pStyle w:val="Normaletekst"/>
        <w:numPr>
          <w:ilvl w:val="0"/>
          <w:numId w:val="3"/>
        </w:numPr>
      </w:pPr>
      <w:r>
        <w:t>Boek: programmeren in c#: hoofdstuk testen</w:t>
      </w:r>
    </w:p>
    <w:p w14:paraId="20CC829D" w14:textId="60BB752F" w:rsidR="00DC7D63" w:rsidRDefault="00DC7D63">
      <w:r>
        <w:br w:type="page"/>
      </w:r>
    </w:p>
    <w:p w14:paraId="5BAAB2D2" w14:textId="011F9DCF" w:rsidR="00DC7D63" w:rsidRDefault="00644A6E" w:rsidP="00DC7D63">
      <w:pPr>
        <w:pStyle w:val="Kop1"/>
      </w:pPr>
      <w:bookmarkStart w:id="5" w:name="_Toc84859175"/>
      <w:r>
        <w:lastRenderedPageBreak/>
        <w:t xml:space="preserve">Week 2 – </w:t>
      </w:r>
      <w:bookmarkEnd w:id="5"/>
      <w:r>
        <w:t>Basis principes</w:t>
      </w:r>
      <w:r w:rsidR="00E04297">
        <w:t xml:space="preserve"> (theorie)</w:t>
      </w:r>
    </w:p>
    <w:p w14:paraId="5D46A832" w14:textId="20BFADCF" w:rsidR="001966DF" w:rsidRDefault="001966DF" w:rsidP="001966DF">
      <w:pPr>
        <w:pStyle w:val="Kop2"/>
      </w:pPr>
      <w:bookmarkStart w:id="6" w:name="_Toc84859176"/>
      <w:r>
        <w:t>Doel van testen</w:t>
      </w:r>
      <w:bookmarkEnd w:id="6"/>
    </w:p>
    <w:p w14:paraId="747BA6F4" w14:textId="2074DB6B" w:rsidR="001966DF" w:rsidRPr="001966DF" w:rsidRDefault="001966DF" w:rsidP="001966DF">
      <w:r>
        <w:t>Fouten voorkomen die op hun beurt veel geld zouden kosten.</w:t>
      </w:r>
    </w:p>
    <w:p w14:paraId="7921C480" w14:textId="2252E76B" w:rsidR="00F773CC" w:rsidRDefault="00493D49" w:rsidP="00493D49">
      <w:pPr>
        <w:pStyle w:val="Kop2"/>
      </w:pPr>
      <w:bookmarkStart w:id="7" w:name="_Toc84859177"/>
      <w:r>
        <w:t>Testfase</w:t>
      </w:r>
      <w:bookmarkEnd w:id="7"/>
    </w:p>
    <w:p w14:paraId="50A094AC" w14:textId="42DBA2FD" w:rsidR="00F773CC" w:rsidRDefault="00F773CC" w:rsidP="00F773CC">
      <w:pPr>
        <w:pStyle w:val="Lijstalinea"/>
        <w:numPr>
          <w:ilvl w:val="0"/>
          <w:numId w:val="1"/>
        </w:numPr>
      </w:pPr>
      <w:r>
        <w:t>Reactief: bugs vinden nadat ze zijn opgetreden</w:t>
      </w:r>
    </w:p>
    <w:p w14:paraId="319DAE74" w14:textId="46396630" w:rsidR="00F773CC" w:rsidRPr="00F773CC" w:rsidRDefault="00F773CC" w:rsidP="00F773CC">
      <w:pPr>
        <w:pStyle w:val="Lijstalinea"/>
        <w:numPr>
          <w:ilvl w:val="0"/>
          <w:numId w:val="1"/>
        </w:numPr>
      </w:pPr>
      <w:r>
        <w:t>Proactief: bugs voorkomen door te testen</w:t>
      </w:r>
    </w:p>
    <w:p w14:paraId="0C7A75F8" w14:textId="2DE1A857" w:rsidR="00325540" w:rsidRDefault="00325540" w:rsidP="00325540">
      <w:r>
        <w:t>Soorten testen:</w:t>
      </w:r>
    </w:p>
    <w:p w14:paraId="4503D62A" w14:textId="3C386BE5" w:rsidR="00325540" w:rsidRDefault="00325540" w:rsidP="00325540">
      <w:pPr>
        <w:pStyle w:val="Lijstalinea"/>
        <w:numPr>
          <w:ilvl w:val="0"/>
          <w:numId w:val="1"/>
        </w:numPr>
      </w:pPr>
      <w:r>
        <w:t>Manueel</w:t>
      </w:r>
    </w:p>
    <w:p w14:paraId="5B8FF87F" w14:textId="0BD18A66" w:rsidR="00325540" w:rsidRDefault="00325540" w:rsidP="00325540">
      <w:pPr>
        <w:pStyle w:val="Lijstalinea"/>
        <w:numPr>
          <w:ilvl w:val="1"/>
          <w:numId w:val="1"/>
        </w:numPr>
      </w:pPr>
      <w:r>
        <w:t>Zelf gaan kijken of alles klopt</w:t>
      </w:r>
    </w:p>
    <w:p w14:paraId="00B71159" w14:textId="7AEE9D27" w:rsidR="00325540" w:rsidRDefault="00325540" w:rsidP="00325540">
      <w:pPr>
        <w:pStyle w:val="Lijstalinea"/>
        <w:numPr>
          <w:ilvl w:val="0"/>
          <w:numId w:val="1"/>
        </w:numPr>
      </w:pPr>
      <w:r>
        <w:t>Automatisch</w:t>
      </w:r>
    </w:p>
    <w:p w14:paraId="2F0FDEF9" w14:textId="6C872A29" w:rsidR="00325540" w:rsidRDefault="00325540" w:rsidP="00325540">
      <w:pPr>
        <w:pStyle w:val="Lijstalinea"/>
        <w:numPr>
          <w:ilvl w:val="1"/>
          <w:numId w:val="1"/>
        </w:numPr>
      </w:pPr>
      <w:r>
        <w:t>Alles automatisch laten verlopen</w:t>
      </w:r>
    </w:p>
    <w:p w14:paraId="18695950" w14:textId="2ED96BAD" w:rsidR="00A9460F" w:rsidRDefault="00A9460F" w:rsidP="00325540">
      <w:pPr>
        <w:pStyle w:val="Lijstalinea"/>
        <w:numPr>
          <w:ilvl w:val="1"/>
          <w:numId w:val="1"/>
        </w:numPr>
      </w:pPr>
      <w:r>
        <w:t>Soorten automatische testen:</w:t>
      </w:r>
    </w:p>
    <w:p w14:paraId="6604AB28" w14:textId="6D3AE97C" w:rsidR="00A9460F" w:rsidRDefault="00A9460F" w:rsidP="00A9460F">
      <w:pPr>
        <w:pStyle w:val="Lijstalinea"/>
        <w:numPr>
          <w:ilvl w:val="2"/>
          <w:numId w:val="1"/>
        </w:numPr>
      </w:pPr>
      <w:r w:rsidRPr="00A9460F">
        <w:rPr>
          <w:b/>
          <w:bCs/>
        </w:rPr>
        <w:t>Unit test</w:t>
      </w:r>
      <w:r>
        <w:t xml:space="preserve">: </w:t>
      </w:r>
      <w:r w:rsidRPr="00A9460F">
        <w:t>Deze testen een deel van de code die geïsoleerd is van alle afhankelijkheden. Deze zijn eenvoudig te ontwikkelen, kunnen snel worden uitgevoerd, en stellen je in staat om kleine delen van je code direct te controleren.</w:t>
      </w:r>
    </w:p>
    <w:p w14:paraId="081C38C1" w14:textId="77777777" w:rsidR="00A9460F" w:rsidRDefault="00A9460F" w:rsidP="00A9460F">
      <w:pPr>
        <w:pStyle w:val="Lijstalinea"/>
        <w:ind w:left="2160"/>
      </w:pPr>
    </w:p>
    <w:p w14:paraId="60AF36B6" w14:textId="53EFF850" w:rsidR="00A9460F" w:rsidRDefault="00A9460F" w:rsidP="00A9460F">
      <w:pPr>
        <w:pStyle w:val="Lijstalinea"/>
        <w:numPr>
          <w:ilvl w:val="2"/>
          <w:numId w:val="1"/>
        </w:numPr>
      </w:pPr>
      <w:r w:rsidRPr="00A9460F">
        <w:rPr>
          <w:b/>
          <w:bCs/>
        </w:rPr>
        <w:t>Mock tests</w:t>
      </w:r>
      <w:r>
        <w:t xml:space="preserve"> - Dit zijn unit tests die een "mock" van een deel van de code testen in plaats van het werkelijke deel van de code zelf.</w:t>
      </w:r>
    </w:p>
    <w:p w14:paraId="3815FDD0" w14:textId="77777777" w:rsidR="00A9460F" w:rsidRDefault="00A9460F" w:rsidP="00A9460F">
      <w:pPr>
        <w:pStyle w:val="Lijstalinea"/>
        <w:ind w:left="2160"/>
      </w:pPr>
    </w:p>
    <w:p w14:paraId="0AB6C4CD" w14:textId="77777777" w:rsidR="00493D49" w:rsidRDefault="00A9460F" w:rsidP="00493D49">
      <w:pPr>
        <w:pStyle w:val="Lijstalinea"/>
        <w:numPr>
          <w:ilvl w:val="2"/>
          <w:numId w:val="1"/>
        </w:numPr>
      </w:pPr>
      <w:r w:rsidRPr="00A9460F">
        <w:rPr>
          <w:b/>
          <w:bCs/>
        </w:rPr>
        <w:t xml:space="preserve">Integratie tests </w:t>
      </w:r>
      <w:r>
        <w:t>- Deze controleren of al deze secties van geïsoleerde code correct samenwerken. Het duurt over het algemeen langer dan unit tests om ze uit te voeren en ze kunnen afhankelijkheden testen waar de ontwikkelaar controle over heeft, zoals databases of bestanden.</w:t>
      </w:r>
    </w:p>
    <w:p w14:paraId="6B981FBB" w14:textId="31156D69" w:rsidR="00F773CC" w:rsidRPr="001C70F7" w:rsidRDefault="00493D49" w:rsidP="00AF1ED3">
      <w:pPr>
        <w:pStyle w:val="Kop2"/>
        <w:rPr>
          <w:lang w:val="en-US"/>
        </w:rPr>
      </w:pPr>
      <w:bookmarkStart w:id="8" w:name="_Toc84859178"/>
      <w:r w:rsidRPr="001C70F7">
        <w:rPr>
          <w:lang w:val="en-US"/>
        </w:rPr>
        <w:t>Soorten automatische test</w:t>
      </w:r>
      <w:bookmarkEnd w:id="8"/>
      <w:r w:rsidR="00A9460F" w:rsidRPr="001C70F7">
        <w:rPr>
          <w:lang w:val="en-US"/>
        </w:rPr>
        <w:t xml:space="preserve"> </w:t>
      </w:r>
    </w:p>
    <w:p w14:paraId="55CA37CF" w14:textId="77777777" w:rsidR="001C70F7" w:rsidRPr="001C70F7" w:rsidRDefault="00493D49" w:rsidP="00133940">
      <w:pPr>
        <w:rPr>
          <w:b/>
          <w:bCs/>
          <w:lang w:val="en-US"/>
        </w:rPr>
      </w:pPr>
      <w:r w:rsidRPr="001C70F7">
        <w:rPr>
          <w:b/>
          <w:bCs/>
          <w:lang w:val="en-US"/>
        </w:rPr>
        <w:t>Test-Driven development</w:t>
      </w:r>
    </w:p>
    <w:p w14:paraId="6C1BC026" w14:textId="3224824C" w:rsidR="001C70F7" w:rsidRDefault="001C70F7" w:rsidP="001C70F7">
      <w:pPr>
        <w:pStyle w:val="Lijstalinea"/>
        <w:numPr>
          <w:ilvl w:val="0"/>
          <w:numId w:val="1"/>
        </w:numPr>
      </w:pPr>
      <w:r>
        <w:t>E</w:t>
      </w:r>
      <w:r w:rsidR="00133940">
        <w:t>erst testcases, dan code</w:t>
      </w:r>
    </w:p>
    <w:p w14:paraId="5C3FC288" w14:textId="1159196A" w:rsidR="00133940" w:rsidRDefault="00133940" w:rsidP="001C70F7">
      <w:pPr>
        <w:pStyle w:val="Lijstalinea"/>
        <w:numPr>
          <w:ilvl w:val="0"/>
          <w:numId w:val="6"/>
        </w:numPr>
      </w:pPr>
      <w:r>
        <w:t xml:space="preserve">Blijven testen totdat alles werkt </w:t>
      </w:r>
      <w:r w:rsidR="001C70F7">
        <w:t>(</w:t>
      </w:r>
      <w:r>
        <w:t>proactief</w:t>
      </w:r>
      <w:r w:rsidR="003E1D3E">
        <w:t xml:space="preserve"> – vooral </w:t>
      </w:r>
      <w:r w:rsidR="00EA6814">
        <w:t>technisch</w:t>
      </w:r>
      <w:r w:rsidR="001C70F7">
        <w:t>)</w:t>
      </w:r>
    </w:p>
    <w:p w14:paraId="2230A1B2" w14:textId="7AA3C8E1" w:rsidR="002C2FB6" w:rsidRPr="002C2FB6" w:rsidRDefault="002C2FB6" w:rsidP="002C2FB6">
      <w:pPr>
        <w:rPr>
          <w:b/>
          <w:bCs/>
        </w:rPr>
      </w:pPr>
      <w:r w:rsidRPr="002C2FB6">
        <w:rPr>
          <w:b/>
          <w:bCs/>
        </w:rPr>
        <w:t>Behaviour-Driven Development</w:t>
      </w:r>
    </w:p>
    <w:p w14:paraId="249BBF47" w14:textId="3DA76B4F" w:rsidR="00622E34" w:rsidRDefault="00622E34" w:rsidP="00622E34">
      <w:pPr>
        <w:pStyle w:val="Lijstalinea"/>
        <w:numPr>
          <w:ilvl w:val="0"/>
          <w:numId w:val="1"/>
        </w:numPr>
      </w:pPr>
      <w:r>
        <w:t>V</w:t>
      </w:r>
      <w:r w:rsidR="00133940">
        <w:t xml:space="preserve">erbeterd communicatie </w:t>
      </w:r>
      <w:r w:rsidR="00AE728A">
        <w:t>alle teams</w:t>
      </w:r>
    </w:p>
    <w:p w14:paraId="7AE80731" w14:textId="5ACC9D66" w:rsidR="00133940" w:rsidRDefault="00AE728A" w:rsidP="00622E34">
      <w:pPr>
        <w:pStyle w:val="Lijstalinea"/>
        <w:numPr>
          <w:ilvl w:val="0"/>
          <w:numId w:val="1"/>
        </w:numPr>
      </w:pPr>
      <w:r>
        <w:t>Vooral klantgericht</w:t>
      </w:r>
      <w:r w:rsidR="003E1D3E">
        <w:t xml:space="preserve"> </w:t>
      </w:r>
      <w:r w:rsidR="00622E34">
        <w:t>(</w:t>
      </w:r>
      <w:r w:rsidR="003E1D3E">
        <w:t>vooral output</w:t>
      </w:r>
      <w:r w:rsidR="00622E34">
        <w:t>)</w:t>
      </w:r>
    </w:p>
    <w:p w14:paraId="4EE5D57E" w14:textId="445FF104" w:rsidR="00936556" w:rsidRDefault="00337F96" w:rsidP="00337F96">
      <w:pPr>
        <w:pStyle w:val="Kop2"/>
      </w:pPr>
      <w:bookmarkStart w:id="9" w:name="_Toc84859179"/>
      <w:r>
        <w:t>TestPrincipe</w:t>
      </w:r>
      <w:bookmarkEnd w:id="9"/>
    </w:p>
    <w:p w14:paraId="2985D8B3" w14:textId="780ECEA3" w:rsidR="00936556" w:rsidRDefault="00936556" w:rsidP="00133940">
      <w:r w:rsidRPr="00D87E81">
        <w:rPr>
          <w:b/>
          <w:bCs/>
        </w:rPr>
        <w:t>F</w:t>
      </w:r>
      <w:r>
        <w:t>ast,</w:t>
      </w:r>
    </w:p>
    <w:p w14:paraId="6B1A3AA6" w14:textId="75102628" w:rsidR="00936556" w:rsidRDefault="00936556" w:rsidP="00133940">
      <w:r w:rsidRPr="00D87E81">
        <w:rPr>
          <w:b/>
          <w:bCs/>
        </w:rPr>
        <w:t>I</w:t>
      </w:r>
      <w:r>
        <w:t>solated,</w:t>
      </w:r>
    </w:p>
    <w:p w14:paraId="3F804CC3" w14:textId="5A7B39FA" w:rsidR="00936556" w:rsidRDefault="00936556" w:rsidP="00133940">
      <w:r w:rsidRPr="00D87E81">
        <w:rPr>
          <w:b/>
          <w:bCs/>
        </w:rPr>
        <w:t>R</w:t>
      </w:r>
      <w:r>
        <w:t>epeatable,</w:t>
      </w:r>
    </w:p>
    <w:p w14:paraId="446C0BCE" w14:textId="082E0EC0" w:rsidR="00936556" w:rsidRDefault="00936556" w:rsidP="00133940">
      <w:r w:rsidRPr="00D87E81">
        <w:rPr>
          <w:b/>
          <w:bCs/>
        </w:rPr>
        <w:t>S</w:t>
      </w:r>
      <w:r>
        <w:t>elf-valifating,</w:t>
      </w:r>
    </w:p>
    <w:p w14:paraId="69F8851C" w14:textId="5F998D35" w:rsidR="007A49D0" w:rsidRDefault="00936556" w:rsidP="00133940">
      <w:r w:rsidRPr="00D87E81">
        <w:rPr>
          <w:b/>
          <w:bCs/>
        </w:rPr>
        <w:t>T</w:t>
      </w:r>
      <w:r>
        <w:t>imely</w:t>
      </w:r>
    </w:p>
    <w:p w14:paraId="0B07D17D" w14:textId="68B05EAE" w:rsidR="00286F36" w:rsidRDefault="00286F36" w:rsidP="00DE7B8E">
      <w:pPr>
        <w:pStyle w:val="Kop2"/>
      </w:pPr>
      <w:bookmarkStart w:id="10" w:name="_Toc84859180"/>
      <w:r>
        <w:lastRenderedPageBreak/>
        <w:t>3A stappenplan</w:t>
      </w:r>
      <w:bookmarkEnd w:id="10"/>
    </w:p>
    <w:p w14:paraId="21280313" w14:textId="1931CE3F" w:rsidR="00286F36" w:rsidRPr="008F4956" w:rsidRDefault="00286F36" w:rsidP="008F4956">
      <w:pPr>
        <w:pStyle w:val="Lijstalinea"/>
        <w:numPr>
          <w:ilvl w:val="0"/>
          <w:numId w:val="1"/>
        </w:numPr>
      </w:pPr>
      <w:r w:rsidRPr="00CA195F">
        <w:rPr>
          <w:b/>
          <w:bCs/>
        </w:rPr>
        <w:t>Arrange:</w:t>
      </w:r>
      <w:r w:rsidRPr="00286F36">
        <w:t xml:space="preserve"> </w:t>
      </w:r>
      <w:r w:rsidRPr="008F4956">
        <w:t>Alle noodzakelijke randvoorwaarden en inputs voor het te testen object of de te testen methode regelen.</w:t>
      </w:r>
    </w:p>
    <w:p w14:paraId="188FB285" w14:textId="1DD4D168" w:rsidR="00286F36" w:rsidRPr="008F4956" w:rsidRDefault="00286F36" w:rsidP="008F4956">
      <w:pPr>
        <w:pStyle w:val="Lijstalinea"/>
        <w:numPr>
          <w:ilvl w:val="0"/>
          <w:numId w:val="1"/>
        </w:numPr>
        <w:rPr>
          <w:b/>
          <w:bCs/>
        </w:rPr>
      </w:pPr>
      <w:r w:rsidRPr="00CA195F">
        <w:rPr>
          <w:b/>
          <w:bCs/>
        </w:rPr>
        <w:t>Act:</w:t>
      </w:r>
      <w:r w:rsidRPr="008F4956">
        <w:rPr>
          <w:b/>
          <w:bCs/>
        </w:rPr>
        <w:t xml:space="preserve"> </w:t>
      </w:r>
      <w:r w:rsidRPr="008F4956">
        <w:t>Voer de actie uit op het geteste object of de geteste methode met de gerangschikte parameters.</w:t>
      </w:r>
    </w:p>
    <w:p w14:paraId="58EBA413" w14:textId="17338679" w:rsidR="00E04297" w:rsidRDefault="00286F36" w:rsidP="008F4956">
      <w:pPr>
        <w:pStyle w:val="Lijstalinea"/>
        <w:numPr>
          <w:ilvl w:val="0"/>
          <w:numId w:val="1"/>
        </w:numPr>
      </w:pPr>
      <w:r w:rsidRPr="008F4956">
        <w:rPr>
          <w:b/>
          <w:bCs/>
        </w:rPr>
        <w:t xml:space="preserve">Assert: </w:t>
      </w:r>
      <w:r w:rsidRPr="008F4956">
        <w:t>Bevestigen (of verifiëren) dat de actie van het geteste object of de geteste methode zich gedraagt zoals verwacht.</w:t>
      </w:r>
    </w:p>
    <w:p w14:paraId="2EBA88E7" w14:textId="77777777" w:rsidR="00E04297" w:rsidRDefault="00E04297">
      <w:r>
        <w:br w:type="page"/>
      </w:r>
    </w:p>
    <w:p w14:paraId="44753A3B" w14:textId="0FD9C302" w:rsidR="00286CAE" w:rsidRDefault="00E879DF" w:rsidP="001505FF">
      <w:pPr>
        <w:pStyle w:val="Kop1"/>
      </w:pPr>
      <w:bookmarkStart w:id="11" w:name="_Toc84859181"/>
      <w:r>
        <w:lastRenderedPageBreak/>
        <w:t>Week 3 -</w:t>
      </w:r>
      <w:bookmarkEnd w:id="11"/>
      <w:r>
        <w:t>Basistesten schrijven + theorie</w:t>
      </w:r>
    </w:p>
    <w:p w14:paraId="305EA526" w14:textId="76EB1497" w:rsidR="001505FF" w:rsidRPr="001505FF" w:rsidRDefault="001505FF" w:rsidP="001505FF">
      <w:pPr>
        <w:pStyle w:val="Kop2"/>
      </w:pPr>
      <w:bookmarkStart w:id="12" w:name="_Toc84859182"/>
      <w:r>
        <w:t>Simpele test</w:t>
      </w:r>
      <w:bookmarkEnd w:id="12"/>
    </w:p>
    <w:p w14:paraId="1BA16214" w14:textId="60A9E74F" w:rsidR="00395009" w:rsidRPr="00395009" w:rsidRDefault="00395009" w:rsidP="003B4AC9">
      <w:pPr>
        <w:jc w:val="both"/>
      </w:pPr>
      <w:r>
        <w:t>Eerst wordt de methode uitgewerkt in code (zie Calculator). Vervolgens maken we dan twee tests die nagaan of de code in de method werkt.</w:t>
      </w:r>
    </w:p>
    <w:p w14:paraId="22F48028" w14:textId="3A9217E8" w:rsidR="00286CAE" w:rsidRDefault="00286CAE" w:rsidP="00286CAE">
      <w:pPr>
        <w:pStyle w:val="Kop3"/>
      </w:pPr>
      <w:bookmarkStart w:id="13" w:name="_Toc84859183"/>
      <w:r>
        <w:t>Calculator</w:t>
      </w:r>
      <w:bookmarkEnd w:id="13"/>
    </w:p>
    <w:p w14:paraId="11ABF24E" w14:textId="0AF1E58C" w:rsidR="00B37A21" w:rsidRPr="00B37A21" w:rsidRDefault="00B37A21" w:rsidP="003B4AC9">
      <w:pPr>
        <w:jc w:val="both"/>
      </w:pPr>
      <w:r>
        <w:t>Om te beginnen hebben we een methode die een array krijgt met nummers. Vervolgens worden deze getallen allemaal bij elkaar opgeteld. Het resultaat returnen we vervolgens.</w:t>
      </w:r>
    </w:p>
    <w:p w14:paraId="4C9970F9" w14:textId="774F4533" w:rsidR="003B4AC9" w:rsidRDefault="00286CAE" w:rsidP="00286CAE">
      <w:r w:rsidRPr="0077741C">
        <w:rPr>
          <w:rFonts w:ascii="Consolas" w:hAnsi="Consolas" w:cs="Consolas"/>
          <w:noProof/>
          <w:color w:val="000000"/>
          <w:sz w:val="19"/>
          <w:szCs w:val="19"/>
        </w:rPr>
        <w:drawing>
          <wp:inline distT="0" distB="0" distL="0" distR="0" wp14:anchorId="6DE6C28D" wp14:editId="48C2877E">
            <wp:extent cx="3703641" cy="2293819"/>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5"/>
                    <a:stretch>
                      <a:fillRect/>
                    </a:stretch>
                  </pic:blipFill>
                  <pic:spPr>
                    <a:xfrm>
                      <a:off x="0" y="0"/>
                      <a:ext cx="3703641" cy="2293819"/>
                    </a:xfrm>
                    <a:prstGeom prst="rect">
                      <a:avLst/>
                    </a:prstGeom>
                  </pic:spPr>
                </pic:pic>
              </a:graphicData>
            </a:graphic>
          </wp:inline>
        </w:drawing>
      </w:r>
    </w:p>
    <w:p w14:paraId="49BC20D1" w14:textId="4AD6EA54" w:rsidR="00286CAE" w:rsidRDefault="00286CAE" w:rsidP="00286CAE">
      <w:pPr>
        <w:pStyle w:val="Kop3"/>
      </w:pPr>
      <w:bookmarkStart w:id="14" w:name="_Toc84859184"/>
      <w:r>
        <w:t>Som</w:t>
      </w:r>
      <w:r w:rsidR="003141AC">
        <w:t xml:space="preserve"> van 2 elementen</w:t>
      </w:r>
      <w:bookmarkEnd w:id="14"/>
    </w:p>
    <w:p w14:paraId="31E86ACA" w14:textId="1BD11448" w:rsidR="003B4AC9" w:rsidRDefault="003B4AC9" w:rsidP="003B4AC9">
      <w:pPr>
        <w:jc w:val="both"/>
      </w:pPr>
      <w:r>
        <w:t>Vervolgens maken we onze test klasse waarin nagegaan wordt of de test al dan niet lukt.</w:t>
      </w:r>
    </w:p>
    <w:p w14:paraId="3F03D5CA" w14:textId="7BB58A6C" w:rsidR="003B4AC9" w:rsidRDefault="003B4AC9" w:rsidP="003B4AC9">
      <w:pPr>
        <w:jc w:val="both"/>
      </w:pPr>
      <w:r>
        <w:t>Eerst wordt er een nieuwe calculator aangemaakt. Vervolgens roepen we de methode op die de getallen optelt. Het resultaat houden we bij zodat we dit kunnen vergelijken met het resultaat dat we verwachten.</w:t>
      </w:r>
    </w:p>
    <w:p w14:paraId="7E8C5927" w14:textId="305C20E2" w:rsidR="00671673" w:rsidRPr="003B4AC9" w:rsidRDefault="00671673" w:rsidP="003B4AC9">
      <w:pPr>
        <w:jc w:val="both"/>
      </w:pPr>
      <w:r>
        <w:t>Tot slot vergelijken we het te verwachten resultaat met het effectieve resultaat. In dit geval verwachten we dat 1 + 1 gelijk is aan 2. Om dit aan te geven maken we gebruik van de Assert.Equal.</w:t>
      </w:r>
    </w:p>
    <w:p w14:paraId="3632E241" w14:textId="26B0AA1B" w:rsidR="004703EA" w:rsidRDefault="0077741C" w:rsidP="00574C3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46F719E0" wp14:editId="10A86ED5">
            <wp:extent cx="2987299" cy="2408129"/>
            <wp:effectExtent l="0" t="0" r="381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6"/>
                    <a:stretch>
                      <a:fillRect/>
                    </a:stretch>
                  </pic:blipFill>
                  <pic:spPr>
                    <a:xfrm>
                      <a:off x="0" y="0"/>
                      <a:ext cx="2987299" cy="2408129"/>
                    </a:xfrm>
                    <a:prstGeom prst="rect">
                      <a:avLst/>
                    </a:prstGeom>
                  </pic:spPr>
                </pic:pic>
              </a:graphicData>
            </a:graphic>
          </wp:inline>
        </w:drawing>
      </w:r>
    </w:p>
    <w:p w14:paraId="7B42913E" w14:textId="1DAB9C18" w:rsidR="00027D81" w:rsidRDefault="00027D81" w:rsidP="00027D81">
      <w:pPr>
        <w:pStyle w:val="Kop3"/>
        <w:rPr>
          <w:lang w:val="en-US"/>
        </w:rPr>
      </w:pPr>
      <w:bookmarkStart w:id="15" w:name="_Toc84859185"/>
      <w:r>
        <w:rPr>
          <w:lang w:val="en-US"/>
        </w:rPr>
        <w:lastRenderedPageBreak/>
        <w:t>Som van meerdere element</w:t>
      </w:r>
      <w:bookmarkEnd w:id="15"/>
    </w:p>
    <w:p w14:paraId="5B90077A" w14:textId="16609FF3" w:rsidR="00DD0828" w:rsidRDefault="00DD0828" w:rsidP="00DD0828">
      <w:r w:rsidRPr="00DD0828">
        <w:t>Vervolgens gaan we ook m</w:t>
      </w:r>
      <w:r>
        <w:t>eerdere getallen optellen en controleren of dit werkt. Het enige dat we hierbij aanpassen, zijn de variabelen die we meegeven aan de methode Sum.</w:t>
      </w:r>
    </w:p>
    <w:p w14:paraId="13E4E9F9" w14:textId="6DC9AA41" w:rsidR="00DD0828" w:rsidRPr="00DD0828" w:rsidRDefault="00DD0828" w:rsidP="00DD0828">
      <w:pPr>
        <w:jc w:val="both"/>
      </w:pPr>
      <w:r>
        <w:t>Uiteraard moeten we dan ook het verwachtte resultaat aanpassen. Bijkomend willen we ook nagaan of het type dat we terugkrijgen ook voldoet aan de voorwaarden. Dit doen we met de Assert.IsType.</w:t>
      </w:r>
    </w:p>
    <w:p w14:paraId="073869A2" w14:textId="28FEC614" w:rsidR="0077741C" w:rsidRDefault="0077741C" w:rsidP="00D347A6">
      <w:pPr>
        <w:autoSpaceDE w:val="0"/>
        <w:autoSpaceDN w:val="0"/>
        <w:adjustRightInd w:val="0"/>
        <w:spacing w:after="0" w:line="240" w:lineRule="auto"/>
        <w:rPr>
          <w:rFonts w:ascii="Consolas" w:hAnsi="Consolas" w:cs="Consolas"/>
          <w:color w:val="000000"/>
          <w:sz w:val="19"/>
          <w:szCs w:val="19"/>
          <w:lang w:val="en-US"/>
        </w:rPr>
      </w:pPr>
      <w:r w:rsidRPr="0077741C">
        <w:rPr>
          <w:rFonts w:ascii="Consolas" w:hAnsi="Consolas" w:cs="Consolas"/>
          <w:noProof/>
          <w:color w:val="000000"/>
          <w:sz w:val="19"/>
          <w:szCs w:val="19"/>
          <w:lang w:val="en-US"/>
        </w:rPr>
        <w:drawing>
          <wp:inline distT="0" distB="0" distL="0" distR="0" wp14:anchorId="0CC2AEFE" wp14:editId="23BFEB37">
            <wp:extent cx="4770533" cy="263674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7"/>
                    <a:stretch>
                      <a:fillRect/>
                    </a:stretch>
                  </pic:blipFill>
                  <pic:spPr>
                    <a:xfrm>
                      <a:off x="0" y="0"/>
                      <a:ext cx="4770533" cy="2636748"/>
                    </a:xfrm>
                    <a:prstGeom prst="rect">
                      <a:avLst/>
                    </a:prstGeom>
                  </pic:spPr>
                </pic:pic>
              </a:graphicData>
            </a:graphic>
          </wp:inline>
        </w:drawing>
      </w:r>
    </w:p>
    <w:p w14:paraId="5B9B4BB2" w14:textId="0514D3AD" w:rsidR="005D093A" w:rsidRDefault="00574C36" w:rsidP="00574C36">
      <w:pPr>
        <w:pStyle w:val="Kop3"/>
        <w:rPr>
          <w:lang w:val="en-US"/>
        </w:rPr>
      </w:pPr>
      <w:bookmarkStart w:id="16" w:name="_Toc84859186"/>
      <w:r>
        <w:rPr>
          <w:lang w:val="en-US"/>
        </w:rPr>
        <w:t>Resultaat</w:t>
      </w:r>
      <w:bookmarkEnd w:id="16"/>
    </w:p>
    <w:p w14:paraId="0B095138" w14:textId="6149B75A" w:rsidR="009576D4" w:rsidRPr="009576D4" w:rsidRDefault="009576D4" w:rsidP="009576D4">
      <w:r w:rsidRPr="009576D4">
        <w:t>Bij het runnen van d</w:t>
      </w:r>
      <w:r>
        <w:t>e tests zien we dat alles werkt. Bijgevolg kan de method Sum() in productie gebracht worden</w:t>
      </w:r>
      <w:r w:rsidR="009A4639">
        <w:t xml:space="preserve"> omdat we weten dat alles correct werkt</w:t>
      </w:r>
      <w:r>
        <w:t>.</w:t>
      </w:r>
    </w:p>
    <w:p w14:paraId="6186D6AF" w14:textId="114D4C8C" w:rsidR="00C03082" w:rsidRDefault="005D093A" w:rsidP="003E6A13">
      <w:pPr>
        <w:tabs>
          <w:tab w:val="left" w:pos="1326"/>
        </w:tabs>
      </w:pPr>
      <w:r w:rsidRPr="005D093A">
        <w:rPr>
          <w:noProof/>
        </w:rPr>
        <w:drawing>
          <wp:inline distT="0" distB="0" distL="0" distR="0" wp14:anchorId="32630F4F" wp14:editId="3CCF79FF">
            <wp:extent cx="5760720" cy="343789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8"/>
                    <a:stretch>
                      <a:fillRect/>
                    </a:stretch>
                  </pic:blipFill>
                  <pic:spPr>
                    <a:xfrm>
                      <a:off x="0" y="0"/>
                      <a:ext cx="5760720" cy="3437890"/>
                    </a:xfrm>
                    <a:prstGeom prst="rect">
                      <a:avLst/>
                    </a:prstGeom>
                  </pic:spPr>
                </pic:pic>
              </a:graphicData>
            </a:graphic>
          </wp:inline>
        </w:drawing>
      </w:r>
    </w:p>
    <w:p w14:paraId="5D7E58DF" w14:textId="77777777" w:rsidR="00C03082" w:rsidRDefault="00C03082">
      <w:r>
        <w:br w:type="page"/>
      </w:r>
    </w:p>
    <w:p w14:paraId="23C2A58D" w14:textId="574D3300" w:rsidR="00BB2068" w:rsidRDefault="00BB2068" w:rsidP="00BB2068">
      <w:pPr>
        <w:pStyle w:val="Kop3"/>
      </w:pPr>
      <w:bookmarkStart w:id="17" w:name="_Toc84859187"/>
      <w:r>
        <w:lastRenderedPageBreak/>
        <w:t>Vermenigvuldigen</w:t>
      </w:r>
      <w:bookmarkEnd w:id="17"/>
    </w:p>
    <w:p w14:paraId="47AA5D2B" w14:textId="40057909" w:rsidR="00A41C6A" w:rsidRPr="00A41C6A" w:rsidRDefault="00A41C6A" w:rsidP="00A41C6A">
      <w:r>
        <w:t>Vervolgens werken we vermenigvuldigen net op dezelfde manier uit als het optellen. Het verschil hierbij is dat de berekening anders verloopt.</w:t>
      </w:r>
    </w:p>
    <w:p w14:paraId="5ABD6230" w14:textId="57D22FEC" w:rsidR="00BB2068" w:rsidRDefault="00BB2068" w:rsidP="00BB2068">
      <w:r w:rsidRPr="007A2203">
        <w:rPr>
          <w:noProof/>
        </w:rPr>
        <w:drawing>
          <wp:inline distT="0" distB="0" distL="0" distR="0" wp14:anchorId="5D6DB34E" wp14:editId="5484B06B">
            <wp:extent cx="3406140" cy="3699211"/>
            <wp:effectExtent l="0" t="0" r="381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9"/>
                    <a:stretch>
                      <a:fillRect/>
                    </a:stretch>
                  </pic:blipFill>
                  <pic:spPr>
                    <a:xfrm>
                      <a:off x="0" y="0"/>
                      <a:ext cx="3407112" cy="3700267"/>
                    </a:xfrm>
                    <a:prstGeom prst="rect">
                      <a:avLst/>
                    </a:prstGeom>
                  </pic:spPr>
                </pic:pic>
              </a:graphicData>
            </a:graphic>
          </wp:inline>
        </w:drawing>
      </w:r>
    </w:p>
    <w:p w14:paraId="35855883" w14:textId="5215A761" w:rsidR="00A73B31" w:rsidRDefault="00E876AB" w:rsidP="00BB2068">
      <w:r w:rsidRPr="00E876AB">
        <w:rPr>
          <w:noProof/>
        </w:rPr>
        <w:drawing>
          <wp:inline distT="0" distB="0" distL="0" distR="0" wp14:anchorId="57C30281" wp14:editId="6F43EDF2">
            <wp:extent cx="3193057" cy="2476715"/>
            <wp:effectExtent l="0" t="0" r="762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0"/>
                    <a:stretch>
                      <a:fillRect/>
                    </a:stretch>
                  </pic:blipFill>
                  <pic:spPr>
                    <a:xfrm>
                      <a:off x="0" y="0"/>
                      <a:ext cx="3193057" cy="2476715"/>
                    </a:xfrm>
                    <a:prstGeom prst="rect">
                      <a:avLst/>
                    </a:prstGeom>
                  </pic:spPr>
                </pic:pic>
              </a:graphicData>
            </a:graphic>
          </wp:inline>
        </w:drawing>
      </w:r>
    </w:p>
    <w:p w14:paraId="23C316C5" w14:textId="77777777" w:rsidR="00A73B31" w:rsidRDefault="00A73B31">
      <w:r>
        <w:br w:type="page"/>
      </w:r>
    </w:p>
    <w:p w14:paraId="1226F793" w14:textId="79F47933" w:rsidR="00E876AB" w:rsidRDefault="00E876AB" w:rsidP="00E876AB">
      <w:pPr>
        <w:pStyle w:val="Kop3"/>
      </w:pPr>
      <w:bookmarkStart w:id="18" w:name="_Toc84859188"/>
      <w:r>
        <w:lastRenderedPageBreak/>
        <w:t>Delen</w:t>
      </w:r>
      <w:bookmarkEnd w:id="18"/>
    </w:p>
    <w:p w14:paraId="32DA8799" w14:textId="778F40A0" w:rsidR="00A73B31" w:rsidRPr="00A73B31" w:rsidRDefault="00A73B31" w:rsidP="00E10908">
      <w:pPr>
        <w:jc w:val="both"/>
      </w:pPr>
      <w:r>
        <w:t>Ook het delen zal op dezelfde manier verlopen als het optellen. Uiteraard delen we de getalen.</w:t>
      </w:r>
    </w:p>
    <w:p w14:paraId="2E6CA62D" w14:textId="4970FA60" w:rsidR="00BB2068" w:rsidRDefault="00BB2068" w:rsidP="00BB2068">
      <w:r w:rsidRPr="007A2203">
        <w:rPr>
          <w:noProof/>
        </w:rPr>
        <w:drawing>
          <wp:inline distT="0" distB="0" distL="0" distR="0" wp14:anchorId="0170E718" wp14:editId="03A41F30">
            <wp:extent cx="3177540" cy="4107180"/>
            <wp:effectExtent l="0" t="0" r="3810" b="7620"/>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rotWithShape="1">
                    <a:blip r:embed="rId21"/>
                    <a:srcRect t="13205"/>
                    <a:stretch/>
                  </pic:blipFill>
                  <pic:spPr bwMode="auto">
                    <a:xfrm>
                      <a:off x="0" y="0"/>
                      <a:ext cx="3177815" cy="4107536"/>
                    </a:xfrm>
                    <a:prstGeom prst="rect">
                      <a:avLst/>
                    </a:prstGeom>
                    <a:ln>
                      <a:noFill/>
                    </a:ln>
                    <a:extLst>
                      <a:ext uri="{53640926-AAD7-44D8-BBD7-CCE9431645EC}">
                        <a14:shadowObscured xmlns:a14="http://schemas.microsoft.com/office/drawing/2010/main"/>
                      </a:ext>
                    </a:extLst>
                  </pic:spPr>
                </pic:pic>
              </a:graphicData>
            </a:graphic>
          </wp:inline>
        </w:drawing>
      </w:r>
    </w:p>
    <w:p w14:paraId="29B33322" w14:textId="1BE86D0F" w:rsidR="00D81436" w:rsidRDefault="00BB2068" w:rsidP="00BB2068">
      <w:r w:rsidRPr="007A2203">
        <w:rPr>
          <w:noProof/>
        </w:rPr>
        <w:drawing>
          <wp:inline distT="0" distB="0" distL="0" distR="0" wp14:anchorId="3194DE09" wp14:editId="00F5267D">
            <wp:extent cx="3665220" cy="2484120"/>
            <wp:effectExtent l="0" t="0" r="0" b="0"/>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rotWithShape="1">
                    <a:blip r:embed="rId22"/>
                    <a:srcRect t="49300"/>
                    <a:stretch/>
                  </pic:blipFill>
                  <pic:spPr bwMode="auto">
                    <a:xfrm>
                      <a:off x="0" y="0"/>
                      <a:ext cx="3665538" cy="2484336"/>
                    </a:xfrm>
                    <a:prstGeom prst="rect">
                      <a:avLst/>
                    </a:prstGeom>
                    <a:ln>
                      <a:noFill/>
                    </a:ln>
                    <a:extLst>
                      <a:ext uri="{53640926-AAD7-44D8-BBD7-CCE9431645EC}">
                        <a14:shadowObscured xmlns:a14="http://schemas.microsoft.com/office/drawing/2010/main"/>
                      </a:ext>
                    </a:extLst>
                  </pic:spPr>
                </pic:pic>
              </a:graphicData>
            </a:graphic>
          </wp:inline>
        </w:drawing>
      </w:r>
    </w:p>
    <w:p w14:paraId="44D3BEF3" w14:textId="33AA4084" w:rsidR="008B00D9" w:rsidRDefault="008B00D9" w:rsidP="008B00D9">
      <w:pPr>
        <w:pStyle w:val="Kop3"/>
      </w:pPr>
      <w:bookmarkStart w:id="19" w:name="_Toc84859189"/>
      <w:r>
        <w:t>Resultaat</w:t>
      </w:r>
      <w:bookmarkEnd w:id="19"/>
    </w:p>
    <w:p w14:paraId="2579CB51" w14:textId="74E67D65" w:rsidR="00E10908" w:rsidRPr="00E10908" w:rsidRDefault="00E10908" w:rsidP="00E10908">
      <w:r>
        <w:t>Tot slot runnen we de test</w:t>
      </w:r>
      <w:r w:rsidR="00D81436">
        <w:t>s. Hierbij zien we dat alle tests geslaagd zijn. We kunnen dus de methods van de calculator in productie brengen.</w:t>
      </w:r>
    </w:p>
    <w:p w14:paraId="6FCAE2A4" w14:textId="11817299" w:rsidR="00AC056D" w:rsidRDefault="008B00D9">
      <w:r w:rsidRPr="008B00D9">
        <w:rPr>
          <w:noProof/>
        </w:rPr>
        <w:drawing>
          <wp:inline distT="0" distB="0" distL="0" distR="0" wp14:anchorId="411818E1" wp14:editId="2730AD9F">
            <wp:extent cx="2849880" cy="694747"/>
            <wp:effectExtent l="0" t="0" r="762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23"/>
                    <a:stretch>
                      <a:fillRect/>
                    </a:stretch>
                  </pic:blipFill>
                  <pic:spPr>
                    <a:xfrm>
                      <a:off x="0" y="0"/>
                      <a:ext cx="2853925" cy="695733"/>
                    </a:xfrm>
                    <a:prstGeom prst="rect">
                      <a:avLst/>
                    </a:prstGeom>
                  </pic:spPr>
                </pic:pic>
              </a:graphicData>
            </a:graphic>
          </wp:inline>
        </w:drawing>
      </w:r>
      <w:r w:rsidR="00AC056D">
        <w:br w:type="page"/>
      </w:r>
    </w:p>
    <w:p w14:paraId="118DAE41" w14:textId="77FCFE8F" w:rsidR="00E879DF" w:rsidRDefault="00E879DF" w:rsidP="00E879DF">
      <w:pPr>
        <w:pStyle w:val="Kop1"/>
      </w:pPr>
      <w:bookmarkStart w:id="20" w:name="_Toc84859190"/>
      <w:r>
        <w:lastRenderedPageBreak/>
        <w:t>Week 4 – Uitbreiding basiskennis (Exceptions, mocktesten)</w:t>
      </w:r>
    </w:p>
    <w:p w14:paraId="4AF81C5C" w14:textId="301ADC99" w:rsidR="000D356A" w:rsidRDefault="000D356A" w:rsidP="00E879DF">
      <w:pPr>
        <w:pStyle w:val="Kop2"/>
      </w:pPr>
      <w:r>
        <w:t>Lifecycle unit testen</w:t>
      </w:r>
      <w:bookmarkEnd w:id="20"/>
    </w:p>
    <w:p w14:paraId="3026A159" w14:textId="27B44060" w:rsidR="000D356A" w:rsidRPr="000D356A" w:rsidRDefault="000D356A" w:rsidP="000D356A">
      <w:r>
        <w:t>Meerdere componenten testen</w:t>
      </w:r>
      <w:r w:rsidR="009551C0">
        <w:t xml:space="preserve"> is eigenlijk een </w:t>
      </w:r>
      <w:r>
        <w:t>verzameling van subcomponenten</w:t>
      </w:r>
      <w:r w:rsidR="009551C0">
        <w:t xml:space="preserve"> testen. Hiervoor hebben twee elementen nodig:</w:t>
      </w:r>
    </w:p>
    <w:p w14:paraId="496B4FC5" w14:textId="32BC8AA3" w:rsidR="00B37A21" w:rsidRDefault="000D356A" w:rsidP="00B37A21">
      <w:pPr>
        <w:pStyle w:val="Lijstalinea"/>
        <w:numPr>
          <w:ilvl w:val="0"/>
          <w:numId w:val="8"/>
        </w:numPr>
      </w:pPr>
      <w:r>
        <w:t>Constructor</w:t>
      </w:r>
    </w:p>
    <w:p w14:paraId="7A119DAA" w14:textId="491667F5" w:rsidR="00B37A21" w:rsidRDefault="000D356A" w:rsidP="00B37A21">
      <w:pPr>
        <w:pStyle w:val="Lijstalinea"/>
        <w:numPr>
          <w:ilvl w:val="0"/>
          <w:numId w:val="8"/>
        </w:numPr>
      </w:pPr>
      <w:r>
        <w:t>IDisposable</w:t>
      </w:r>
    </w:p>
    <w:p w14:paraId="7B9F0DF9" w14:textId="18C5799E" w:rsidR="009551C0" w:rsidRDefault="009551C0" w:rsidP="009551C0">
      <w:pPr>
        <w:jc w:val="both"/>
      </w:pPr>
      <w:r>
        <w:t xml:space="preserve">De constructor dient om de klasse te kunnen instantiëren en de </w:t>
      </w:r>
      <w:r w:rsidRPr="009551C0">
        <w:t>interface IDisposable geeft aan dat je klasse middelen moet vrijmaken wanneer ze niet langer in gebruik zijn, en de methode Dispose wordt beschikbaar gesteld zodat gebruikers van je klasse deze kunnen aanroepen om de verbruikte middelen vrij te maken</w:t>
      </w:r>
    </w:p>
    <w:p w14:paraId="6AD7744B" w14:textId="14BDCE36" w:rsidR="009551C0" w:rsidRDefault="009551C0" w:rsidP="009551C0">
      <w:pPr>
        <w:jc w:val="both"/>
      </w:pPr>
      <w:r>
        <w:t>Als eerste restten we de rekenmachine om dan vervolgens 2 getallen op te tellen. Tot slot vergelijken we of  de methode die 7 + 3 moet uitvoeren weldegelijk 10 is.</w:t>
      </w:r>
    </w:p>
    <w:p w14:paraId="0ED57684" w14:textId="61614515" w:rsidR="0071076E" w:rsidRDefault="0071076E" w:rsidP="0071076E">
      <w:r w:rsidRPr="0071076E">
        <w:rPr>
          <w:noProof/>
        </w:rPr>
        <w:drawing>
          <wp:inline distT="0" distB="0" distL="0" distR="0" wp14:anchorId="3F0C4FEB" wp14:editId="5662BE24">
            <wp:extent cx="2187130" cy="2994920"/>
            <wp:effectExtent l="0" t="0" r="381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24"/>
                    <a:stretch>
                      <a:fillRect/>
                    </a:stretch>
                  </pic:blipFill>
                  <pic:spPr>
                    <a:xfrm>
                      <a:off x="0" y="0"/>
                      <a:ext cx="2187130" cy="2994920"/>
                    </a:xfrm>
                    <a:prstGeom prst="rect">
                      <a:avLst/>
                    </a:prstGeom>
                  </pic:spPr>
                </pic:pic>
              </a:graphicData>
            </a:graphic>
          </wp:inline>
        </w:drawing>
      </w:r>
    </w:p>
    <w:p w14:paraId="446FB786" w14:textId="18AA2014" w:rsidR="00421491" w:rsidRDefault="00C3093C" w:rsidP="0071076E">
      <w:r w:rsidRPr="00C3093C">
        <w:rPr>
          <w:noProof/>
        </w:rPr>
        <w:drawing>
          <wp:inline distT="0" distB="0" distL="0" distR="0" wp14:anchorId="2DCC2678" wp14:editId="0BEC8F35">
            <wp:extent cx="1394581" cy="579170"/>
            <wp:effectExtent l="0" t="0" r="0" b="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25"/>
                    <a:stretch>
                      <a:fillRect/>
                    </a:stretch>
                  </pic:blipFill>
                  <pic:spPr>
                    <a:xfrm>
                      <a:off x="0" y="0"/>
                      <a:ext cx="1394581" cy="579170"/>
                    </a:xfrm>
                    <a:prstGeom prst="rect">
                      <a:avLst/>
                    </a:prstGeom>
                  </pic:spPr>
                </pic:pic>
              </a:graphicData>
            </a:graphic>
          </wp:inline>
        </w:drawing>
      </w:r>
    </w:p>
    <w:p w14:paraId="519D4F25" w14:textId="625E3792" w:rsidR="00421491" w:rsidRDefault="00421491" w:rsidP="00421491">
      <w:pPr>
        <w:pStyle w:val="Kop3"/>
      </w:pPr>
      <w:bookmarkStart w:id="21" w:name="_Toc84859191"/>
      <w:r>
        <w:t>Resultaat</w:t>
      </w:r>
      <w:bookmarkEnd w:id="21"/>
    </w:p>
    <w:p w14:paraId="5386CA8F" w14:textId="427C2B34" w:rsidR="00421491" w:rsidRDefault="00421491" w:rsidP="00421491">
      <w:pPr>
        <w:jc w:val="both"/>
      </w:pPr>
      <w:r>
        <w:t>Wanneer we met een stopwatch werken, wordt de volgorde van bewerking getoond. Dit is zeer interessant omdat we op die manier een beter inzicht krijgen.</w:t>
      </w:r>
    </w:p>
    <w:p w14:paraId="5F8FACA5" w14:textId="22DCB90B" w:rsidR="00421491" w:rsidRPr="00421491" w:rsidRDefault="00421491" w:rsidP="00421491">
      <w:pPr>
        <w:jc w:val="both"/>
      </w:pPr>
      <w:r>
        <w:t>We zien dat de test geslaagd is en bijgevolg kan de methode in productie gebracht worden.</w:t>
      </w:r>
    </w:p>
    <w:p w14:paraId="745F6B5D" w14:textId="6443FB56" w:rsidR="0071076E" w:rsidRDefault="0071076E" w:rsidP="0071076E">
      <w:r w:rsidRPr="0071076E">
        <w:rPr>
          <w:noProof/>
        </w:rPr>
        <w:drawing>
          <wp:inline distT="0" distB="0" distL="0" distR="0" wp14:anchorId="32A9206D" wp14:editId="7195320A">
            <wp:extent cx="5760720" cy="7321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32155"/>
                    </a:xfrm>
                    <a:prstGeom prst="rect">
                      <a:avLst/>
                    </a:prstGeom>
                  </pic:spPr>
                </pic:pic>
              </a:graphicData>
            </a:graphic>
          </wp:inline>
        </w:drawing>
      </w:r>
    </w:p>
    <w:p w14:paraId="3D0D11A3" w14:textId="6330EB44" w:rsidR="00192ABD" w:rsidRDefault="00192ABD" w:rsidP="00192ABD">
      <w:pPr>
        <w:pStyle w:val="Kop2"/>
      </w:pPr>
      <w:bookmarkStart w:id="22" w:name="_Toc84859192"/>
      <w:r>
        <w:lastRenderedPageBreak/>
        <w:t>Exceptions</w:t>
      </w:r>
      <w:bookmarkEnd w:id="22"/>
    </w:p>
    <w:p w14:paraId="66BE765A" w14:textId="61A921EB" w:rsidR="009A4B3B" w:rsidRDefault="009A4B3B" w:rsidP="009A4B3B">
      <w:r>
        <w:t>Bezig …</w:t>
      </w:r>
    </w:p>
    <w:p w14:paraId="30872A3C" w14:textId="3E6F0EEC" w:rsidR="005F51AB" w:rsidRDefault="005F51AB" w:rsidP="009A4B3B">
      <w:r w:rsidRPr="005F51AB">
        <w:rPr>
          <w:noProof/>
        </w:rPr>
        <w:drawing>
          <wp:inline distT="0" distB="0" distL="0" distR="0" wp14:anchorId="459C493A" wp14:editId="1B94FD4F">
            <wp:extent cx="5760720" cy="773430"/>
            <wp:effectExtent l="0" t="0" r="0" b="7620"/>
            <wp:docPr id="13" name="Afbeelding 1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fbeelding 13" descr="Afbeelding met tekst&#10;&#10;Automatisch gegenereerde beschrijving"/>
                    <pic:cNvPicPr/>
                  </pic:nvPicPr>
                  <pic:blipFill>
                    <a:blip r:embed="rId27"/>
                    <a:stretch>
                      <a:fillRect/>
                    </a:stretch>
                  </pic:blipFill>
                  <pic:spPr>
                    <a:xfrm>
                      <a:off x="0" y="0"/>
                      <a:ext cx="5760720" cy="773430"/>
                    </a:xfrm>
                    <a:prstGeom prst="rect">
                      <a:avLst/>
                    </a:prstGeom>
                  </pic:spPr>
                </pic:pic>
              </a:graphicData>
            </a:graphic>
          </wp:inline>
        </w:drawing>
      </w:r>
    </w:p>
    <w:p w14:paraId="5DF0B766" w14:textId="3772A629" w:rsidR="005F51AB" w:rsidRDefault="003F2FD3" w:rsidP="009A4B3B">
      <w:hyperlink r:id="rId28" w:history="1">
        <w:r w:rsidR="00962694" w:rsidRPr="00D25B94">
          <w:rPr>
            <w:rStyle w:val="Hyperlink"/>
          </w:rPr>
          <w:t>https://openclassrooms.com/en/courses/5670586-test-your-net-applications/5946260-handle-exceptions-with-tests-and-test-suites</w:t>
        </w:r>
      </w:hyperlink>
    </w:p>
    <w:p w14:paraId="6C29DB66" w14:textId="445659DD" w:rsidR="00962694" w:rsidRDefault="00962694" w:rsidP="00962694">
      <w:pPr>
        <w:pStyle w:val="Kop2"/>
      </w:pPr>
      <w:bookmarkStart w:id="23" w:name="_Toc84859193"/>
      <w:r>
        <w:t>Mock testen</w:t>
      </w:r>
      <w:bookmarkEnd w:id="23"/>
    </w:p>
    <w:p w14:paraId="3FC25EF5" w14:textId="06A1147A" w:rsidR="00962694" w:rsidRPr="00962694" w:rsidRDefault="00962694" w:rsidP="00376AF9">
      <w:pPr>
        <w:jc w:val="both"/>
      </w:pPr>
      <w:r w:rsidRPr="00962694">
        <w:t xml:space="preserve">Mock </w:t>
      </w:r>
      <w:r w:rsidR="00600340">
        <w:t>testen</w:t>
      </w:r>
      <w:r w:rsidRPr="00962694">
        <w:t xml:space="preserve"> zorgt er voor dat waarden die worden aangeleverd kan override worden in de specifieke test. Zo kan je een resultaat van Datetime.Now() veranderen door een zelf gekozen datum.</w:t>
      </w:r>
    </w:p>
    <w:p w14:paraId="7AD8B818" w14:textId="77777777" w:rsidR="00761FFD" w:rsidRDefault="001966DF" w:rsidP="00761FFD">
      <w:pPr>
        <w:pStyle w:val="Normaletekst"/>
      </w:pPr>
      <w:r>
        <w:br w:type="page"/>
      </w:r>
    </w:p>
    <w:p w14:paraId="76FACA1C" w14:textId="6FB9306B" w:rsidR="009E6AB8" w:rsidRPr="009E6AB8" w:rsidRDefault="009E6AB8" w:rsidP="009E6AB8">
      <w:pPr>
        <w:pStyle w:val="Kop1"/>
      </w:pPr>
      <w:bookmarkStart w:id="24" w:name="_Toc84859195"/>
      <w:r>
        <w:lastRenderedPageBreak/>
        <w:t>Logboek</w:t>
      </w:r>
      <w:bookmarkEnd w:id="24"/>
    </w:p>
    <w:tbl>
      <w:tblPr>
        <w:tblStyle w:val="Tabelraster"/>
        <w:tblW w:w="0" w:type="auto"/>
        <w:tblLook w:val="04A0" w:firstRow="1" w:lastRow="0" w:firstColumn="1" w:lastColumn="0" w:noHBand="0" w:noVBand="1"/>
      </w:tblPr>
      <w:tblGrid>
        <w:gridCol w:w="2228"/>
        <w:gridCol w:w="3808"/>
        <w:gridCol w:w="3026"/>
      </w:tblGrid>
      <w:tr w:rsidR="002A4EAF" w14:paraId="18C984A9" w14:textId="6F30CF85" w:rsidTr="002A4EAF">
        <w:tc>
          <w:tcPr>
            <w:tcW w:w="2228" w:type="dxa"/>
          </w:tcPr>
          <w:p w14:paraId="45BDD442" w14:textId="21F15A26" w:rsidR="002A4EAF" w:rsidRPr="002A4EAF" w:rsidRDefault="002A4EAF" w:rsidP="001966DF">
            <w:pPr>
              <w:rPr>
                <w:b/>
                <w:bCs/>
              </w:rPr>
            </w:pPr>
            <w:r w:rsidRPr="002A4EAF">
              <w:rPr>
                <w:b/>
                <w:bCs/>
              </w:rPr>
              <w:t>Datum</w:t>
            </w:r>
          </w:p>
        </w:tc>
        <w:tc>
          <w:tcPr>
            <w:tcW w:w="3808" w:type="dxa"/>
          </w:tcPr>
          <w:p w14:paraId="1E84BDEC" w14:textId="30830762" w:rsidR="002A4EAF" w:rsidRPr="002A4EAF" w:rsidRDefault="002A4EAF" w:rsidP="001966DF">
            <w:pPr>
              <w:rPr>
                <w:b/>
                <w:bCs/>
              </w:rPr>
            </w:pPr>
            <w:r w:rsidRPr="002A4EAF">
              <w:rPr>
                <w:b/>
                <w:bCs/>
              </w:rPr>
              <w:t>Wat</w:t>
            </w:r>
          </w:p>
        </w:tc>
        <w:tc>
          <w:tcPr>
            <w:tcW w:w="3026" w:type="dxa"/>
          </w:tcPr>
          <w:p w14:paraId="3E961B73" w14:textId="71FF0CFA" w:rsidR="002A4EAF" w:rsidRPr="002A4EAF" w:rsidRDefault="002A4EAF" w:rsidP="001966DF">
            <w:pPr>
              <w:rPr>
                <w:b/>
                <w:bCs/>
              </w:rPr>
            </w:pPr>
            <w:r w:rsidRPr="002A4EAF">
              <w:rPr>
                <w:b/>
                <w:bCs/>
              </w:rPr>
              <w:t>Duur</w:t>
            </w:r>
          </w:p>
        </w:tc>
      </w:tr>
      <w:tr w:rsidR="002A4EAF" w14:paraId="41A1BDA0" w14:textId="1FA7E79E" w:rsidTr="002A4EAF">
        <w:tc>
          <w:tcPr>
            <w:tcW w:w="2228" w:type="dxa"/>
          </w:tcPr>
          <w:p w14:paraId="05F30224" w14:textId="1F5E95EE" w:rsidR="002A4EAF" w:rsidRDefault="002A4EAF" w:rsidP="001966DF">
            <w:r>
              <w:t>20/09/2021 - 26/09/2021</w:t>
            </w:r>
          </w:p>
        </w:tc>
        <w:tc>
          <w:tcPr>
            <w:tcW w:w="3808" w:type="dxa"/>
          </w:tcPr>
          <w:p w14:paraId="56A5E223" w14:textId="3043074B" w:rsidR="002A4EAF" w:rsidRDefault="002A4EAF" w:rsidP="001966DF">
            <w:r>
              <w:t>Onderzoek verrichten naar alle mogelijkheden van C# inclusief voor- en nadelen</w:t>
            </w:r>
          </w:p>
        </w:tc>
        <w:tc>
          <w:tcPr>
            <w:tcW w:w="3026" w:type="dxa"/>
          </w:tcPr>
          <w:p w14:paraId="076D4DE7" w14:textId="01DA9DCA" w:rsidR="002A4EAF" w:rsidRDefault="002A4EAF" w:rsidP="001966DF">
            <w:r>
              <w:t>2 uur 30 minuten</w:t>
            </w:r>
          </w:p>
        </w:tc>
      </w:tr>
      <w:tr w:rsidR="002A4EAF" w14:paraId="69BCF81C" w14:textId="07523E8F" w:rsidTr="002A4EAF">
        <w:tc>
          <w:tcPr>
            <w:tcW w:w="2228" w:type="dxa"/>
          </w:tcPr>
          <w:p w14:paraId="74F4728C" w14:textId="276B7DAA" w:rsidR="002A4EAF" w:rsidRDefault="002A4EAF" w:rsidP="001966DF">
            <w:r>
              <w:t>27/09/2021 - 03/10/2021</w:t>
            </w:r>
          </w:p>
        </w:tc>
        <w:tc>
          <w:tcPr>
            <w:tcW w:w="3808" w:type="dxa"/>
          </w:tcPr>
          <w:p w14:paraId="49D1CC71" w14:textId="626C74B7" w:rsidR="00B5532F" w:rsidRDefault="00B5532F" w:rsidP="00B5532F">
            <w:pPr>
              <w:pStyle w:val="Lijstalinea"/>
              <w:numPr>
                <w:ilvl w:val="0"/>
                <w:numId w:val="1"/>
              </w:numPr>
            </w:pPr>
            <w:r>
              <w:t>Theorie xUnit testen</w:t>
            </w:r>
          </w:p>
          <w:p w14:paraId="40AF4583" w14:textId="54AA6F1D" w:rsidR="00634DF6" w:rsidRDefault="00634DF6" w:rsidP="00634DF6">
            <w:pPr>
              <w:pStyle w:val="Lijstalinea"/>
              <w:numPr>
                <w:ilvl w:val="0"/>
                <w:numId w:val="1"/>
              </w:numPr>
            </w:pPr>
            <w:r>
              <w:t>Waarom is testen belangrijk</w:t>
            </w:r>
          </w:p>
          <w:p w14:paraId="1E263CE6" w14:textId="5BB3FDDD" w:rsidR="00F33BFE" w:rsidRDefault="00F33BFE" w:rsidP="00634DF6">
            <w:pPr>
              <w:pStyle w:val="Lijstalinea"/>
              <w:numPr>
                <w:ilvl w:val="0"/>
                <w:numId w:val="1"/>
              </w:numPr>
            </w:pPr>
            <w:r>
              <w:t>Voordelen testen</w:t>
            </w:r>
          </w:p>
          <w:p w14:paraId="231EF728" w14:textId="0CCA6557" w:rsidR="00F33BFE" w:rsidRDefault="00F33BFE" w:rsidP="00634DF6">
            <w:pPr>
              <w:pStyle w:val="Lijstalinea"/>
              <w:numPr>
                <w:ilvl w:val="0"/>
                <w:numId w:val="1"/>
              </w:numPr>
            </w:pPr>
            <w:r>
              <w:t>Doel van testen</w:t>
            </w:r>
          </w:p>
          <w:p w14:paraId="4B9E79FF" w14:textId="4641BB02" w:rsidR="00F33BFE" w:rsidRDefault="00F33BFE" w:rsidP="00634DF6">
            <w:pPr>
              <w:pStyle w:val="Lijstalinea"/>
              <w:numPr>
                <w:ilvl w:val="0"/>
                <w:numId w:val="1"/>
              </w:numPr>
            </w:pPr>
            <w:r>
              <w:t>Soorten testen</w:t>
            </w:r>
          </w:p>
          <w:p w14:paraId="62B0278C" w14:textId="0C19CEE5" w:rsidR="00F33BFE" w:rsidRDefault="00F33BFE" w:rsidP="00F33BFE">
            <w:pPr>
              <w:pStyle w:val="Lijstalinea"/>
              <w:numPr>
                <w:ilvl w:val="0"/>
                <w:numId w:val="6"/>
              </w:numPr>
            </w:pPr>
            <w:r>
              <w:t>Unit</w:t>
            </w:r>
          </w:p>
          <w:p w14:paraId="5522D7AB" w14:textId="5A4CFED2" w:rsidR="00F33BFE" w:rsidRDefault="00F33BFE" w:rsidP="00F33BFE">
            <w:pPr>
              <w:pStyle w:val="Lijstalinea"/>
              <w:numPr>
                <w:ilvl w:val="0"/>
                <w:numId w:val="6"/>
              </w:numPr>
            </w:pPr>
            <w:r>
              <w:t>Mock</w:t>
            </w:r>
          </w:p>
          <w:p w14:paraId="5A22C3DA" w14:textId="77777777" w:rsidR="002A4EAF" w:rsidRDefault="00F33BFE" w:rsidP="001966DF">
            <w:pPr>
              <w:pStyle w:val="Lijstalinea"/>
              <w:numPr>
                <w:ilvl w:val="0"/>
                <w:numId w:val="6"/>
              </w:numPr>
            </w:pPr>
            <w:r>
              <w:t>Integration test</w:t>
            </w:r>
          </w:p>
          <w:p w14:paraId="60DB5360" w14:textId="315CE10E" w:rsidR="00B5532F" w:rsidRDefault="00B5532F" w:rsidP="00B5532F">
            <w:pPr>
              <w:pStyle w:val="Lijstalinea"/>
              <w:numPr>
                <w:ilvl w:val="0"/>
                <w:numId w:val="1"/>
              </w:numPr>
            </w:pPr>
            <w:r>
              <w:t>Basis testen uitvoeren</w:t>
            </w:r>
          </w:p>
        </w:tc>
        <w:tc>
          <w:tcPr>
            <w:tcW w:w="3026" w:type="dxa"/>
          </w:tcPr>
          <w:p w14:paraId="7936AACB" w14:textId="477809A7" w:rsidR="002A4EAF" w:rsidRDefault="00AD1FF4" w:rsidP="001966DF">
            <w:r>
              <w:t>4</w:t>
            </w:r>
            <w:r w:rsidR="002A4EAF">
              <w:t xml:space="preserve"> uur</w:t>
            </w:r>
          </w:p>
        </w:tc>
      </w:tr>
      <w:tr w:rsidR="002A4EAF" w14:paraId="4475B1B4" w14:textId="41432C73" w:rsidTr="002A4EAF">
        <w:tc>
          <w:tcPr>
            <w:tcW w:w="2228" w:type="dxa"/>
          </w:tcPr>
          <w:p w14:paraId="0E889187" w14:textId="7128E549" w:rsidR="002A4EAF" w:rsidRDefault="002A4EAF" w:rsidP="001966DF">
            <w:r>
              <w:t>04/10/2021 - 10/10/2021</w:t>
            </w:r>
          </w:p>
        </w:tc>
        <w:tc>
          <w:tcPr>
            <w:tcW w:w="3808" w:type="dxa"/>
          </w:tcPr>
          <w:p w14:paraId="67C6105D" w14:textId="42A5DD76" w:rsidR="00D5191E" w:rsidRDefault="00D5191E" w:rsidP="00D5191E">
            <w:pPr>
              <w:pStyle w:val="Lijstalinea"/>
              <w:numPr>
                <w:ilvl w:val="0"/>
                <w:numId w:val="1"/>
              </w:numPr>
            </w:pPr>
            <w:r>
              <w:t>Kennis xUnit uitbreiden</w:t>
            </w:r>
          </w:p>
          <w:p w14:paraId="702DD719" w14:textId="14B8F1F1" w:rsidR="00D5191E" w:rsidRDefault="00D5191E" w:rsidP="00D5191E">
            <w:pPr>
              <w:pStyle w:val="Lijstalinea"/>
              <w:numPr>
                <w:ilvl w:val="0"/>
                <w:numId w:val="1"/>
              </w:numPr>
            </w:pPr>
            <w:r>
              <w:t>Intro complexere xUnit testen</w:t>
            </w:r>
          </w:p>
          <w:p w14:paraId="16265D35" w14:textId="1F4B4584" w:rsidR="00D5191E" w:rsidRDefault="00D5191E" w:rsidP="00D5191E">
            <w:pPr>
              <w:pStyle w:val="Lijstalinea"/>
              <w:numPr>
                <w:ilvl w:val="0"/>
                <w:numId w:val="1"/>
              </w:numPr>
            </w:pPr>
            <w:r>
              <w:t>intro</w:t>
            </w:r>
          </w:p>
          <w:p w14:paraId="7C869E71" w14:textId="77777777" w:rsidR="00F33BFE" w:rsidRDefault="00F33BFE" w:rsidP="00F33BFE">
            <w:pPr>
              <w:pStyle w:val="Lijstalinea"/>
              <w:numPr>
                <w:ilvl w:val="0"/>
                <w:numId w:val="1"/>
              </w:numPr>
            </w:pPr>
            <w:r>
              <w:t>Test-drive development</w:t>
            </w:r>
          </w:p>
          <w:p w14:paraId="6F706F95" w14:textId="77777777" w:rsidR="00F33BFE" w:rsidRDefault="00F33BFE" w:rsidP="00F33BFE">
            <w:pPr>
              <w:pStyle w:val="Lijstalinea"/>
              <w:numPr>
                <w:ilvl w:val="0"/>
                <w:numId w:val="1"/>
              </w:numPr>
            </w:pPr>
            <w:r>
              <w:t>Test cases</w:t>
            </w:r>
          </w:p>
          <w:p w14:paraId="46F79110" w14:textId="77777777" w:rsidR="00F33BFE" w:rsidRDefault="00F33BFE" w:rsidP="00F33BFE">
            <w:pPr>
              <w:pStyle w:val="Lijstalinea"/>
              <w:numPr>
                <w:ilvl w:val="0"/>
                <w:numId w:val="1"/>
              </w:numPr>
            </w:pPr>
            <w:r>
              <w:t>TDD lifecycle</w:t>
            </w:r>
          </w:p>
          <w:p w14:paraId="4EA98576" w14:textId="2B06547A" w:rsidR="00F33BFE" w:rsidRDefault="00F33BFE" w:rsidP="00F33BFE">
            <w:pPr>
              <w:pStyle w:val="Lijstalinea"/>
              <w:numPr>
                <w:ilvl w:val="0"/>
                <w:numId w:val="1"/>
              </w:numPr>
            </w:pPr>
            <w:r>
              <w:t>Behaviour-driven development</w:t>
            </w:r>
          </w:p>
          <w:p w14:paraId="05AEE4CE" w14:textId="6271F643" w:rsidR="00F33BFE" w:rsidRDefault="00F33BFE" w:rsidP="00F33BFE">
            <w:pPr>
              <w:pStyle w:val="Lijstalinea"/>
              <w:numPr>
                <w:ilvl w:val="0"/>
                <w:numId w:val="6"/>
              </w:numPr>
            </w:pPr>
            <w:r>
              <w:t>Gherkin</w:t>
            </w:r>
          </w:p>
          <w:p w14:paraId="1C04751E" w14:textId="77777777" w:rsidR="00F33BFE" w:rsidRDefault="00F33BFE" w:rsidP="00F33BFE">
            <w:pPr>
              <w:pStyle w:val="Lijstalinea"/>
              <w:numPr>
                <w:ilvl w:val="0"/>
                <w:numId w:val="6"/>
              </w:numPr>
            </w:pPr>
            <w:r>
              <w:t>Cucumber</w:t>
            </w:r>
          </w:p>
          <w:p w14:paraId="7601876D" w14:textId="77777777" w:rsidR="00F33BFE" w:rsidRDefault="00F33BFE" w:rsidP="00F33BFE">
            <w:pPr>
              <w:pStyle w:val="Lijstalinea"/>
              <w:numPr>
                <w:ilvl w:val="0"/>
                <w:numId w:val="1"/>
              </w:numPr>
            </w:pPr>
            <w:r>
              <w:t>Verschil BDD en TDD</w:t>
            </w:r>
          </w:p>
          <w:p w14:paraId="7A68D671" w14:textId="77777777" w:rsidR="00F33BFE" w:rsidRDefault="00F33BFE" w:rsidP="00F33BFE">
            <w:pPr>
              <w:pStyle w:val="Lijstalinea"/>
              <w:numPr>
                <w:ilvl w:val="0"/>
                <w:numId w:val="1"/>
              </w:numPr>
            </w:pPr>
            <w:r>
              <w:t>Wanneer BDD en TDD</w:t>
            </w:r>
          </w:p>
          <w:p w14:paraId="7908CCC6" w14:textId="77777777" w:rsidR="00F33BFE" w:rsidRDefault="00F33BFE" w:rsidP="00F33BFE">
            <w:pPr>
              <w:pStyle w:val="Lijstalinea"/>
              <w:numPr>
                <w:ilvl w:val="0"/>
                <w:numId w:val="1"/>
              </w:numPr>
            </w:pPr>
            <w:r>
              <w:t>Unit test theorie</w:t>
            </w:r>
          </w:p>
          <w:p w14:paraId="6E792B95" w14:textId="77777777" w:rsidR="0029179C" w:rsidRDefault="00F33BFE" w:rsidP="0029179C">
            <w:pPr>
              <w:pStyle w:val="Lijstalinea"/>
              <w:numPr>
                <w:ilvl w:val="0"/>
                <w:numId w:val="1"/>
              </w:numPr>
            </w:pPr>
            <w:r>
              <w:t>Eerste</w:t>
            </w:r>
            <w:r w:rsidR="00F55F4E">
              <w:t xml:space="preserve"> 2</w:t>
            </w:r>
            <w:r>
              <w:t xml:space="preserve"> unit test volgens F.I.R.S.T principe</w:t>
            </w:r>
          </w:p>
          <w:p w14:paraId="284399F2" w14:textId="53C19B14" w:rsidR="00D5191E" w:rsidRDefault="00D5191E" w:rsidP="0029179C">
            <w:pPr>
              <w:pStyle w:val="Lijstalinea"/>
              <w:numPr>
                <w:ilvl w:val="0"/>
                <w:numId w:val="1"/>
              </w:numPr>
            </w:pPr>
            <w:r>
              <w:t>Basis exceptions</w:t>
            </w:r>
          </w:p>
        </w:tc>
        <w:tc>
          <w:tcPr>
            <w:tcW w:w="3026" w:type="dxa"/>
          </w:tcPr>
          <w:p w14:paraId="490D179C" w14:textId="02261F57" w:rsidR="002A4EAF" w:rsidRDefault="002A5855" w:rsidP="001966DF">
            <w:r>
              <w:t>4</w:t>
            </w:r>
            <w:r w:rsidR="002A4EAF">
              <w:t xml:space="preserve"> uur</w:t>
            </w:r>
            <w:r>
              <w:t xml:space="preserve"> 30 minuten</w:t>
            </w:r>
          </w:p>
        </w:tc>
      </w:tr>
      <w:tr w:rsidR="002A4EAF" w14:paraId="64A4173D" w14:textId="164FA1BA" w:rsidTr="002A4EAF">
        <w:tc>
          <w:tcPr>
            <w:tcW w:w="2228" w:type="dxa"/>
          </w:tcPr>
          <w:p w14:paraId="6108585B" w14:textId="003FEB8F" w:rsidR="002A4EAF" w:rsidRDefault="002A4EAF" w:rsidP="001966DF">
            <w:r>
              <w:t>11/10/2021 - 1</w:t>
            </w:r>
            <w:r w:rsidR="0029179C">
              <w:t>8</w:t>
            </w:r>
            <w:r>
              <w:t>/10/2021</w:t>
            </w:r>
          </w:p>
        </w:tc>
        <w:tc>
          <w:tcPr>
            <w:tcW w:w="3808" w:type="dxa"/>
          </w:tcPr>
          <w:p w14:paraId="45A294EA" w14:textId="64AE2566" w:rsidR="00F55F4E" w:rsidRDefault="0029179C" w:rsidP="0029179C">
            <w:pPr>
              <w:pStyle w:val="Lijstalinea"/>
              <w:numPr>
                <w:ilvl w:val="0"/>
                <w:numId w:val="1"/>
              </w:numPr>
            </w:pPr>
            <w:r>
              <w:t>3 AA principle</w:t>
            </w:r>
          </w:p>
          <w:p w14:paraId="07DDA475" w14:textId="42231AFE" w:rsidR="0029179C" w:rsidRDefault="0029179C" w:rsidP="0029179C">
            <w:pPr>
              <w:pStyle w:val="Lijstalinea"/>
              <w:numPr>
                <w:ilvl w:val="0"/>
                <w:numId w:val="1"/>
              </w:numPr>
            </w:pPr>
            <w:r>
              <w:t>Theorie Assert</w:t>
            </w:r>
          </w:p>
          <w:p w14:paraId="57CF5452" w14:textId="7309951C" w:rsidR="0029179C" w:rsidRDefault="0029179C" w:rsidP="0029179C">
            <w:pPr>
              <w:pStyle w:val="Lijstalinea"/>
              <w:numPr>
                <w:ilvl w:val="0"/>
                <w:numId w:val="1"/>
              </w:numPr>
            </w:pPr>
            <w:r>
              <w:t>Unit test lifecycle</w:t>
            </w:r>
          </w:p>
          <w:p w14:paraId="51AA3780" w14:textId="2CF48402" w:rsidR="0029179C" w:rsidRDefault="0029179C" w:rsidP="0029179C">
            <w:pPr>
              <w:pStyle w:val="Lijstalinea"/>
              <w:numPr>
                <w:ilvl w:val="0"/>
                <w:numId w:val="1"/>
              </w:numPr>
            </w:pPr>
            <w:r>
              <w:t>Uitbreiden tests</w:t>
            </w:r>
          </w:p>
          <w:p w14:paraId="3B78FB2C" w14:textId="37F8ED13" w:rsidR="0029179C" w:rsidRDefault="0029179C" w:rsidP="0029179C">
            <w:pPr>
              <w:pStyle w:val="Lijstalinea"/>
              <w:numPr>
                <w:ilvl w:val="0"/>
                <w:numId w:val="1"/>
              </w:numPr>
            </w:pPr>
            <w:r>
              <w:t>Verdiepen MSDN documentatie van exceptions in unit testing</w:t>
            </w:r>
          </w:p>
          <w:p w14:paraId="63ABD0AF" w14:textId="30885BBB" w:rsidR="0029179C" w:rsidRDefault="0029179C" w:rsidP="0029179C">
            <w:pPr>
              <w:pStyle w:val="Lijstalinea"/>
              <w:numPr>
                <w:ilvl w:val="0"/>
                <w:numId w:val="1"/>
              </w:numPr>
            </w:pPr>
            <w:r>
              <w:t>Theorie m</w:t>
            </w:r>
            <w:r w:rsidRPr="00962694">
              <w:t>ocktesten</w:t>
            </w:r>
          </w:p>
          <w:p w14:paraId="183281A3" w14:textId="543B9443" w:rsidR="002A4EAF" w:rsidRDefault="0029179C" w:rsidP="0029179C">
            <w:pPr>
              <w:pStyle w:val="Lijstalinea"/>
              <w:numPr>
                <w:ilvl w:val="0"/>
                <w:numId w:val="1"/>
              </w:numPr>
            </w:pPr>
            <w:r>
              <w:t>Opstarten mocktesten</w:t>
            </w:r>
          </w:p>
        </w:tc>
        <w:tc>
          <w:tcPr>
            <w:tcW w:w="3026" w:type="dxa"/>
          </w:tcPr>
          <w:p w14:paraId="07FC1F2F" w14:textId="3C69A96C" w:rsidR="002A4EAF" w:rsidRPr="00962694" w:rsidRDefault="002A4EAF" w:rsidP="001966DF">
            <w:r>
              <w:t xml:space="preserve">Voorlopig </w:t>
            </w:r>
            <w:r w:rsidR="006A3CA9">
              <w:t>4 uur</w:t>
            </w:r>
          </w:p>
        </w:tc>
      </w:tr>
    </w:tbl>
    <w:p w14:paraId="52C4646F" w14:textId="2E7ED3A2" w:rsidR="009C40E7" w:rsidRDefault="009C40E7" w:rsidP="009C40E7">
      <w:pPr>
        <w:pStyle w:val="Normaletekst"/>
      </w:pPr>
      <w:bookmarkStart w:id="25" w:name="_Toc84859194"/>
    </w:p>
    <w:p w14:paraId="5289BCE6" w14:textId="77777777" w:rsidR="009C40E7" w:rsidRDefault="009C40E7">
      <w:r>
        <w:br w:type="page"/>
      </w:r>
    </w:p>
    <w:p w14:paraId="31C6B70D" w14:textId="78EA6227" w:rsidR="00493D77" w:rsidRDefault="00493D77" w:rsidP="00493D77">
      <w:pPr>
        <w:pStyle w:val="Kop1"/>
      </w:pPr>
      <w:r>
        <w:lastRenderedPageBreak/>
        <w:t>Ervaring</w:t>
      </w:r>
      <w:bookmarkEnd w:id="25"/>
    </w:p>
    <w:p w14:paraId="2F694278" w14:textId="77777777" w:rsidR="00493D77" w:rsidRDefault="00493D77" w:rsidP="009C40E7">
      <w:pPr>
        <w:jc w:val="both"/>
      </w:pPr>
      <w:r>
        <w:t>De eerste uren in de cursus waren zeer leerrijk. Ondanks we wel weten dat testen belangrijk is, werd er toch nog enkele voorbeelden gegeven waar het in de realiteit misgaat. Op die manier weet je dus waar de valkuilen zich bevinden en op welke manier je testen maken moet aanpakken.</w:t>
      </w:r>
    </w:p>
    <w:p w14:paraId="7427B9C7" w14:textId="32831EDF" w:rsidR="00493D77" w:rsidRDefault="00493D77" w:rsidP="009C40E7">
      <w:pPr>
        <w:jc w:val="both"/>
      </w:pPr>
      <w:r>
        <w:t>Vervolgens waren er de testen zelf. Bij iedere test hoorde wel een redelijk blok theorie. Zo is er bij bijvoorbeeld Exception handeling een heel wat uitgebreider stuk theorie aan gekoppeld dan oorspronkelijk gedacht.</w:t>
      </w:r>
    </w:p>
    <w:p w14:paraId="6B44248E" w14:textId="70C9D562" w:rsidR="009C40E7" w:rsidRDefault="009C40E7" w:rsidP="009C40E7">
      <w:pPr>
        <w:jc w:val="both"/>
      </w:pPr>
      <w:r>
        <w:t>Persoonlijk dacht ik dat mocktesten met mockdata niet echt nuttig waren en dat er beter getest kan worden met de huidige data. Wat ik dankzij de cursus heb ingezien is dat je door gebruik te maken van mockdata je je kan verplaatsen naar een virtueel moment. Als je nu iets zou testen zal dat waarschijnlijk niets speciaals opleveren maar wat wanneer de applicatie bijvoorbeeld runt terwijl er een jaarovergang is. Via mockdata kan je dus het huidig tijdstip veranderen naar een testen moment.</w:t>
      </w:r>
    </w:p>
    <w:p w14:paraId="330EEC5F" w14:textId="77777777" w:rsidR="00493D77" w:rsidRDefault="00493D77" w:rsidP="00493D77">
      <w:r>
        <w:t>Nog steeds bezig met aanvullen ….</w:t>
      </w:r>
    </w:p>
    <w:p w14:paraId="4FCAE62A" w14:textId="77777777" w:rsidR="00CF4D26" w:rsidRDefault="00CF4D26" w:rsidP="00376AF9"/>
    <w:sectPr w:rsidR="00CF4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C795B" w14:textId="77777777" w:rsidR="003F2FD3" w:rsidRDefault="003F2FD3" w:rsidP="00160A6A">
      <w:pPr>
        <w:spacing w:after="0" w:line="240" w:lineRule="auto"/>
      </w:pPr>
      <w:r>
        <w:separator/>
      </w:r>
    </w:p>
  </w:endnote>
  <w:endnote w:type="continuationSeparator" w:id="0">
    <w:p w14:paraId="684C9258" w14:textId="77777777" w:rsidR="003F2FD3" w:rsidRDefault="003F2FD3" w:rsidP="0016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B517" w14:textId="77777777" w:rsidR="003F2FD3" w:rsidRDefault="003F2FD3" w:rsidP="00160A6A">
      <w:pPr>
        <w:spacing w:after="0" w:line="240" w:lineRule="auto"/>
      </w:pPr>
      <w:r>
        <w:separator/>
      </w:r>
    </w:p>
  </w:footnote>
  <w:footnote w:type="continuationSeparator" w:id="0">
    <w:p w14:paraId="391BD71E" w14:textId="77777777" w:rsidR="003F2FD3" w:rsidRDefault="003F2FD3" w:rsidP="0016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A283D"/>
    <w:multiLevelType w:val="hybridMultilevel"/>
    <w:tmpl w:val="D506094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3335EF9"/>
    <w:multiLevelType w:val="hybridMultilevel"/>
    <w:tmpl w:val="0204AA16"/>
    <w:lvl w:ilvl="0" w:tplc="31F00E1E">
      <w:start w:val="2"/>
      <w:numFmt w:val="bullet"/>
      <w:lvlText w:val=""/>
      <w:lvlJc w:val="left"/>
      <w:pPr>
        <w:ind w:left="720" w:hanging="360"/>
      </w:pPr>
      <w:rPr>
        <w:rFonts w:ascii="Wingdings" w:eastAsiaTheme="minorHAnsi"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380812"/>
    <w:multiLevelType w:val="hybridMultilevel"/>
    <w:tmpl w:val="8710E3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67964E6"/>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B0202A1"/>
    <w:multiLevelType w:val="multilevel"/>
    <w:tmpl w:val="3180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362A90"/>
    <w:multiLevelType w:val="hybridMultilevel"/>
    <w:tmpl w:val="69880702"/>
    <w:lvl w:ilvl="0" w:tplc="94482DEE">
      <w:numFmt w:val="bullet"/>
      <w:lvlText w:val=""/>
      <w:lvlJc w:val="left"/>
      <w:pPr>
        <w:ind w:left="720" w:hanging="360"/>
      </w:pPr>
      <w:rPr>
        <w:rFonts w:ascii="Symbol" w:eastAsiaTheme="minorHAnsi" w:hAnsi="Symbol" w:cs="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9296351"/>
    <w:multiLevelType w:val="hybridMultilevel"/>
    <w:tmpl w:val="5B5AEAE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798F45F7"/>
    <w:multiLevelType w:val="hybridMultilevel"/>
    <w:tmpl w:val="8ADCB9B0"/>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2"/>
  </w:num>
  <w:num w:numId="5">
    <w:abstractNumId w:val="4"/>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FE"/>
    <w:rsid w:val="000138CE"/>
    <w:rsid w:val="00021ABB"/>
    <w:rsid w:val="00027D81"/>
    <w:rsid w:val="000366EA"/>
    <w:rsid w:val="000A0E6A"/>
    <w:rsid w:val="000C5F75"/>
    <w:rsid w:val="000D356A"/>
    <w:rsid w:val="00100CFF"/>
    <w:rsid w:val="00106C21"/>
    <w:rsid w:val="001336CC"/>
    <w:rsid w:val="00133940"/>
    <w:rsid w:val="001505FF"/>
    <w:rsid w:val="00160A6A"/>
    <w:rsid w:val="00192ABD"/>
    <w:rsid w:val="001966DF"/>
    <w:rsid w:val="001C70F7"/>
    <w:rsid w:val="001E36F9"/>
    <w:rsid w:val="001F1A8E"/>
    <w:rsid w:val="00286CAE"/>
    <w:rsid w:val="00286F36"/>
    <w:rsid w:val="0029179C"/>
    <w:rsid w:val="002972D9"/>
    <w:rsid w:val="002A4EAF"/>
    <w:rsid w:val="002A5855"/>
    <w:rsid w:val="002C2030"/>
    <w:rsid w:val="002C2FB6"/>
    <w:rsid w:val="002E33C4"/>
    <w:rsid w:val="003141AC"/>
    <w:rsid w:val="003232F6"/>
    <w:rsid w:val="00325540"/>
    <w:rsid w:val="00337F96"/>
    <w:rsid w:val="00354858"/>
    <w:rsid w:val="00376AF9"/>
    <w:rsid w:val="00377D04"/>
    <w:rsid w:val="00395009"/>
    <w:rsid w:val="003B4306"/>
    <w:rsid w:val="003B4AC9"/>
    <w:rsid w:val="003C6210"/>
    <w:rsid w:val="003E1D3E"/>
    <w:rsid w:val="003E6A13"/>
    <w:rsid w:val="003F2FD3"/>
    <w:rsid w:val="00421491"/>
    <w:rsid w:val="00427D84"/>
    <w:rsid w:val="00441899"/>
    <w:rsid w:val="00446D65"/>
    <w:rsid w:val="00453496"/>
    <w:rsid w:val="004703EA"/>
    <w:rsid w:val="00475ABC"/>
    <w:rsid w:val="00493C36"/>
    <w:rsid w:val="00493D49"/>
    <w:rsid w:val="00493D77"/>
    <w:rsid w:val="004B7A74"/>
    <w:rsid w:val="004E1CB0"/>
    <w:rsid w:val="00550F7C"/>
    <w:rsid w:val="00554602"/>
    <w:rsid w:val="00574C36"/>
    <w:rsid w:val="005D093A"/>
    <w:rsid w:val="005F51AB"/>
    <w:rsid w:val="00600340"/>
    <w:rsid w:val="00600754"/>
    <w:rsid w:val="00612E50"/>
    <w:rsid w:val="00622E34"/>
    <w:rsid w:val="00634DF6"/>
    <w:rsid w:val="00644A6E"/>
    <w:rsid w:val="00671673"/>
    <w:rsid w:val="006952A7"/>
    <w:rsid w:val="006A3CA9"/>
    <w:rsid w:val="006B32A8"/>
    <w:rsid w:val="006D5EB0"/>
    <w:rsid w:val="00707C3F"/>
    <w:rsid w:val="0071076E"/>
    <w:rsid w:val="0072053E"/>
    <w:rsid w:val="00723F26"/>
    <w:rsid w:val="007263A1"/>
    <w:rsid w:val="0073102E"/>
    <w:rsid w:val="00761FFD"/>
    <w:rsid w:val="00762C42"/>
    <w:rsid w:val="00766610"/>
    <w:rsid w:val="0077741C"/>
    <w:rsid w:val="007A2203"/>
    <w:rsid w:val="007A49D0"/>
    <w:rsid w:val="008170AC"/>
    <w:rsid w:val="00836F64"/>
    <w:rsid w:val="00844D90"/>
    <w:rsid w:val="008669DF"/>
    <w:rsid w:val="00885082"/>
    <w:rsid w:val="008A3945"/>
    <w:rsid w:val="008B00D9"/>
    <w:rsid w:val="008C2061"/>
    <w:rsid w:val="008F4956"/>
    <w:rsid w:val="00936556"/>
    <w:rsid w:val="009551C0"/>
    <w:rsid w:val="009576D4"/>
    <w:rsid w:val="00962694"/>
    <w:rsid w:val="00963432"/>
    <w:rsid w:val="009A4639"/>
    <w:rsid w:val="009A4B3B"/>
    <w:rsid w:val="009C11F9"/>
    <w:rsid w:val="009C40E7"/>
    <w:rsid w:val="009E31EE"/>
    <w:rsid w:val="009E6AB8"/>
    <w:rsid w:val="009F6986"/>
    <w:rsid w:val="00A22209"/>
    <w:rsid w:val="00A41C6A"/>
    <w:rsid w:val="00A63D96"/>
    <w:rsid w:val="00A72D5C"/>
    <w:rsid w:val="00A73B31"/>
    <w:rsid w:val="00A73E56"/>
    <w:rsid w:val="00A740FD"/>
    <w:rsid w:val="00A815D5"/>
    <w:rsid w:val="00A9460F"/>
    <w:rsid w:val="00AA6617"/>
    <w:rsid w:val="00AC056D"/>
    <w:rsid w:val="00AD1FF4"/>
    <w:rsid w:val="00AE728A"/>
    <w:rsid w:val="00AF1ED3"/>
    <w:rsid w:val="00B155C7"/>
    <w:rsid w:val="00B21EFE"/>
    <w:rsid w:val="00B37A21"/>
    <w:rsid w:val="00B5532F"/>
    <w:rsid w:val="00BB2068"/>
    <w:rsid w:val="00BC3D22"/>
    <w:rsid w:val="00BE0F5F"/>
    <w:rsid w:val="00BF48E7"/>
    <w:rsid w:val="00C03082"/>
    <w:rsid w:val="00C3093C"/>
    <w:rsid w:val="00CA195F"/>
    <w:rsid w:val="00CC3942"/>
    <w:rsid w:val="00CF1950"/>
    <w:rsid w:val="00CF4D26"/>
    <w:rsid w:val="00CF6C4C"/>
    <w:rsid w:val="00D347A6"/>
    <w:rsid w:val="00D410DC"/>
    <w:rsid w:val="00D5191E"/>
    <w:rsid w:val="00D63E3C"/>
    <w:rsid w:val="00D81436"/>
    <w:rsid w:val="00D87E81"/>
    <w:rsid w:val="00DA565F"/>
    <w:rsid w:val="00DA76FE"/>
    <w:rsid w:val="00DC7D63"/>
    <w:rsid w:val="00DD0828"/>
    <w:rsid w:val="00DE7B8E"/>
    <w:rsid w:val="00E04297"/>
    <w:rsid w:val="00E10908"/>
    <w:rsid w:val="00E342DF"/>
    <w:rsid w:val="00E51F2C"/>
    <w:rsid w:val="00E56F42"/>
    <w:rsid w:val="00E66321"/>
    <w:rsid w:val="00E876AB"/>
    <w:rsid w:val="00E879DF"/>
    <w:rsid w:val="00EA6814"/>
    <w:rsid w:val="00ED016F"/>
    <w:rsid w:val="00F1562F"/>
    <w:rsid w:val="00F3081A"/>
    <w:rsid w:val="00F33BFE"/>
    <w:rsid w:val="00F4359C"/>
    <w:rsid w:val="00F55F4E"/>
    <w:rsid w:val="00F67F77"/>
    <w:rsid w:val="00F773CC"/>
    <w:rsid w:val="00F9509A"/>
    <w:rsid w:val="00FA2F2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90BE"/>
  <w15:chartTrackingRefBased/>
  <w15:docId w15:val="{E8426777-E0CD-4729-A748-72B1777A0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32A8"/>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32A8"/>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F1ED3"/>
    <w:pPr>
      <w:keepNext/>
      <w:keepLines/>
      <w:numPr>
        <w:ilvl w:val="2"/>
        <w:numId w:val="7"/>
      </w:numPr>
      <w:spacing w:before="40" w:after="0"/>
      <w:outlineLvl w:val="2"/>
    </w:pPr>
    <w:rPr>
      <w:rFonts w:asciiTheme="majorHAnsi" w:eastAsiaTheme="majorEastAsia" w:hAnsiTheme="majorHAnsi" w:cstheme="majorBidi"/>
      <w:color w:val="1F3763" w:themeColor="accent1" w:themeShade="7F"/>
    </w:rPr>
  </w:style>
  <w:style w:type="paragraph" w:styleId="Kop4">
    <w:name w:val="heading 4"/>
    <w:basedOn w:val="Standaard"/>
    <w:next w:val="Standaard"/>
    <w:link w:val="Kop4Char"/>
    <w:uiPriority w:val="9"/>
    <w:semiHidden/>
    <w:unhideWhenUsed/>
    <w:qFormat/>
    <w:rsid w:val="00AF1ED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F1ED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AF1ED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AF1ED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AF1ED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AF1ED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42DF"/>
    <w:rPr>
      <w:b/>
      <w:bCs/>
    </w:rPr>
  </w:style>
  <w:style w:type="paragraph" w:customStyle="1" w:styleId="Normaletekst">
    <w:name w:val="Normale tekst"/>
    <w:basedOn w:val="Standaard"/>
    <w:link w:val="NormaletekstChar"/>
    <w:qFormat/>
    <w:rsid w:val="00F4359C"/>
    <w:pPr>
      <w:spacing w:after="0" w:line="240" w:lineRule="auto"/>
      <w:jc w:val="both"/>
    </w:pPr>
  </w:style>
  <w:style w:type="character" w:customStyle="1" w:styleId="NormaletekstChar">
    <w:name w:val="Normale tekst Char"/>
    <w:basedOn w:val="Standaardalinea-lettertype"/>
    <w:link w:val="Normaletekst"/>
    <w:rsid w:val="00F4359C"/>
  </w:style>
  <w:style w:type="character" w:customStyle="1" w:styleId="Kop1Char">
    <w:name w:val="Kop 1 Char"/>
    <w:basedOn w:val="Standaardalinea-lettertype"/>
    <w:link w:val="Kop1"/>
    <w:uiPriority w:val="9"/>
    <w:rsid w:val="006B32A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B32A8"/>
    <w:pPr>
      <w:ind w:left="720"/>
      <w:contextualSpacing/>
    </w:pPr>
  </w:style>
  <w:style w:type="character" w:customStyle="1" w:styleId="Kop2Char">
    <w:name w:val="Kop 2 Char"/>
    <w:basedOn w:val="Standaardalinea-lettertype"/>
    <w:link w:val="Kop2"/>
    <w:uiPriority w:val="9"/>
    <w:rsid w:val="006B32A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377D04"/>
    <w:rPr>
      <w:color w:val="0563C1" w:themeColor="hyperlink"/>
      <w:u w:val="single"/>
    </w:rPr>
  </w:style>
  <w:style w:type="character" w:styleId="Onopgelostemelding">
    <w:name w:val="Unresolved Mention"/>
    <w:basedOn w:val="Standaardalinea-lettertype"/>
    <w:uiPriority w:val="99"/>
    <w:semiHidden/>
    <w:unhideWhenUsed/>
    <w:rsid w:val="00377D04"/>
    <w:rPr>
      <w:color w:val="605E5C"/>
      <w:shd w:val="clear" w:color="auto" w:fill="E1DFDD"/>
    </w:rPr>
  </w:style>
  <w:style w:type="character" w:styleId="GevolgdeHyperlink">
    <w:name w:val="FollowedHyperlink"/>
    <w:basedOn w:val="Standaardalinea-lettertype"/>
    <w:uiPriority w:val="99"/>
    <w:semiHidden/>
    <w:unhideWhenUsed/>
    <w:rsid w:val="00441899"/>
    <w:rPr>
      <w:color w:val="954F72" w:themeColor="followedHyperlink"/>
      <w:u w:val="single"/>
    </w:rPr>
  </w:style>
  <w:style w:type="paragraph" w:styleId="Normaalweb">
    <w:name w:val="Normal (Web)"/>
    <w:basedOn w:val="Standaard"/>
    <w:uiPriority w:val="99"/>
    <w:semiHidden/>
    <w:unhideWhenUsed/>
    <w:rsid w:val="00286F36"/>
    <w:pPr>
      <w:spacing w:before="100" w:beforeAutospacing="1" w:after="100" w:afterAutospacing="1" w:line="240" w:lineRule="auto"/>
    </w:pPr>
    <w:rPr>
      <w:rFonts w:ascii="Times New Roman" w:eastAsia="Times New Roman" w:hAnsi="Times New Roman" w:cs="Times New Roman"/>
      <w:lang w:eastAsia="nl-BE"/>
    </w:rPr>
  </w:style>
  <w:style w:type="character" w:customStyle="1" w:styleId="Kop3Char">
    <w:name w:val="Kop 3 Char"/>
    <w:basedOn w:val="Standaardalinea-lettertype"/>
    <w:link w:val="Kop3"/>
    <w:uiPriority w:val="9"/>
    <w:rsid w:val="00AF1ED3"/>
    <w:rPr>
      <w:rFonts w:asciiTheme="majorHAnsi" w:eastAsiaTheme="majorEastAsia" w:hAnsiTheme="majorHAnsi" w:cstheme="majorBidi"/>
      <w:color w:val="1F3763" w:themeColor="accent1" w:themeShade="7F"/>
    </w:rPr>
  </w:style>
  <w:style w:type="character" w:customStyle="1" w:styleId="Kop4Char">
    <w:name w:val="Kop 4 Char"/>
    <w:basedOn w:val="Standaardalinea-lettertype"/>
    <w:link w:val="Kop4"/>
    <w:uiPriority w:val="9"/>
    <w:semiHidden/>
    <w:rsid w:val="00AF1ED3"/>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AF1ED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AF1ED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AF1ED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AF1ED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AF1ED3"/>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39"/>
    <w:rsid w:val="00196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160A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60A6A"/>
  </w:style>
  <w:style w:type="paragraph" w:styleId="Koptekst">
    <w:name w:val="header"/>
    <w:basedOn w:val="Standaard"/>
    <w:link w:val="KoptekstChar"/>
    <w:uiPriority w:val="99"/>
    <w:unhideWhenUsed/>
    <w:rsid w:val="00160A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60A6A"/>
  </w:style>
  <w:style w:type="paragraph" w:styleId="Kopvaninhoudsopgave">
    <w:name w:val="TOC Heading"/>
    <w:basedOn w:val="Kop1"/>
    <w:next w:val="Standaard"/>
    <w:uiPriority w:val="39"/>
    <w:unhideWhenUsed/>
    <w:qFormat/>
    <w:rsid w:val="00644A6E"/>
    <w:pPr>
      <w:numPr>
        <w:numId w:val="0"/>
      </w:numPr>
      <w:outlineLvl w:val="9"/>
    </w:pPr>
    <w:rPr>
      <w:lang w:eastAsia="nl-BE"/>
    </w:rPr>
  </w:style>
  <w:style w:type="paragraph" w:styleId="Inhopg1">
    <w:name w:val="toc 1"/>
    <w:basedOn w:val="Standaard"/>
    <w:next w:val="Standaard"/>
    <w:autoRedefine/>
    <w:uiPriority w:val="39"/>
    <w:unhideWhenUsed/>
    <w:rsid w:val="00644A6E"/>
    <w:pPr>
      <w:spacing w:after="100"/>
    </w:pPr>
  </w:style>
  <w:style w:type="paragraph" w:styleId="Inhopg2">
    <w:name w:val="toc 2"/>
    <w:basedOn w:val="Standaard"/>
    <w:next w:val="Standaard"/>
    <w:autoRedefine/>
    <w:uiPriority w:val="39"/>
    <w:unhideWhenUsed/>
    <w:rsid w:val="00644A6E"/>
    <w:pPr>
      <w:spacing w:after="100"/>
      <w:ind w:left="240"/>
    </w:pPr>
  </w:style>
  <w:style w:type="paragraph" w:styleId="Inhopg3">
    <w:name w:val="toc 3"/>
    <w:basedOn w:val="Standaard"/>
    <w:next w:val="Standaard"/>
    <w:autoRedefine/>
    <w:uiPriority w:val="39"/>
    <w:unhideWhenUsed/>
    <w:rsid w:val="00644A6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22653">
      <w:bodyDiv w:val="1"/>
      <w:marLeft w:val="0"/>
      <w:marRight w:val="0"/>
      <w:marTop w:val="0"/>
      <w:marBottom w:val="0"/>
      <w:divBdr>
        <w:top w:val="none" w:sz="0" w:space="0" w:color="auto"/>
        <w:left w:val="none" w:sz="0" w:space="0" w:color="auto"/>
        <w:bottom w:val="none" w:sz="0" w:space="0" w:color="auto"/>
        <w:right w:val="none" w:sz="0" w:space="0" w:color="auto"/>
      </w:divBdr>
    </w:div>
    <w:div w:id="173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mbdatest.com/blog/setting-selenium-webdriver-for-xunit/"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lambdatest.com/blog/xunit-testing-tutoria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70586-test-your-net-applications"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openclassrooms.com/en/courses/5670586-test-your-net-applications/5946260-handle-exceptions-with-tests-and-test-suites" TargetMode="Externa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de-maze.com/automatic-ui-testing-selenium-asp-net-core-mvc/"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ma\Documents\Aangepaste%20Office-sjablonen\SjabloonKortVerslag.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01379-4437-49FD-A6F7-B6CFDA23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SjabloonKortVerslag</Template>
  <TotalTime>443</TotalTime>
  <Pages>13</Pages>
  <Words>1592</Words>
  <Characters>8756</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Dammans</dc:creator>
  <cp:keywords/>
  <dc:description/>
  <cp:lastModifiedBy>Jan Dammans</cp:lastModifiedBy>
  <cp:revision>145</cp:revision>
  <dcterms:created xsi:type="dcterms:W3CDTF">2021-09-20T14:14:00Z</dcterms:created>
  <dcterms:modified xsi:type="dcterms:W3CDTF">2021-10-13T19:51:00Z</dcterms:modified>
</cp:coreProperties>
</file>
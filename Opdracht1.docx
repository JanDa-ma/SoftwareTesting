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EC0B" w14:textId="06F9B317" w:rsidR="00885082" w:rsidRPr="00E342DF" w:rsidRDefault="00885082" w:rsidP="00885082">
      <w:pPr>
        <w:tabs>
          <w:tab w:val="right" w:pos="9072"/>
        </w:tabs>
        <w:rPr>
          <w:rStyle w:val="Zwaar"/>
        </w:rPr>
      </w:pPr>
      <w:r w:rsidRPr="00E342DF">
        <w:rPr>
          <w:rStyle w:val="Zwaar"/>
        </w:rPr>
        <w:t>Naam : Jan Dammans (r0796935)</w:t>
      </w:r>
      <w:r w:rsidRPr="00E342DF">
        <w:rPr>
          <w:rStyle w:val="Zwaar"/>
        </w:rPr>
        <w:tab/>
        <w:t xml:space="preserve">Vak: </w:t>
      </w:r>
      <w:r w:rsidR="00707C3F">
        <w:rPr>
          <w:rStyle w:val="Zwaar"/>
        </w:rPr>
        <w:t>TDD</w:t>
      </w:r>
    </w:p>
    <w:p w14:paraId="0F8F4FFE" w14:textId="1AD6F6BE" w:rsidR="00885082" w:rsidRPr="00E342DF" w:rsidRDefault="00885082" w:rsidP="00885082">
      <w:pPr>
        <w:tabs>
          <w:tab w:val="left" w:pos="3119"/>
          <w:tab w:val="left" w:pos="6946"/>
        </w:tabs>
        <w:jc w:val="both"/>
        <w:rPr>
          <w:rStyle w:val="Zwaar"/>
        </w:rPr>
      </w:pPr>
      <w:r w:rsidRPr="00E342DF">
        <w:rPr>
          <w:rStyle w:val="Zwaar"/>
        </w:rPr>
        <w:t>Klasgroep: 1</w:t>
      </w:r>
      <w:r w:rsidRPr="00E342DF">
        <w:rPr>
          <w:rStyle w:val="Zwaar"/>
        </w:rPr>
        <w:tab/>
        <w:t>Academiejaar : 202</w:t>
      </w:r>
      <w:r w:rsidR="00B21EFE">
        <w:rPr>
          <w:rStyle w:val="Zwaar"/>
        </w:rPr>
        <w:t>1</w:t>
      </w:r>
      <w:r w:rsidRPr="00E342DF">
        <w:rPr>
          <w:rStyle w:val="Zwaar"/>
        </w:rPr>
        <w:t>-202</w:t>
      </w:r>
      <w:r w:rsidR="00B21EFE">
        <w:rPr>
          <w:rStyle w:val="Zwaar"/>
        </w:rPr>
        <w:t>2</w:t>
      </w:r>
      <w:r w:rsidRPr="00E342DF">
        <w:rPr>
          <w:rStyle w:val="Zwaar"/>
        </w:rPr>
        <w:tab/>
        <w:t xml:space="preserve"> Datum:</w:t>
      </w:r>
      <w:r w:rsidR="00707C3F">
        <w:rPr>
          <w:rStyle w:val="Zwaar"/>
        </w:rPr>
        <w:t>20/09/2021</w:t>
      </w:r>
    </w:p>
    <w:p w14:paraId="07FC8FA1" w14:textId="45973AE9" w:rsidR="00885082" w:rsidRPr="00E342DF" w:rsidRDefault="00885082" w:rsidP="00885082">
      <w:pPr>
        <w:pBdr>
          <w:bottom w:val="single" w:sz="4" w:space="1" w:color="auto"/>
        </w:pBdr>
        <w:spacing w:line="480" w:lineRule="auto"/>
        <w:rPr>
          <w:rStyle w:val="Zwaar"/>
        </w:rPr>
      </w:pPr>
      <w:r w:rsidRPr="00E342DF">
        <w:rPr>
          <w:rStyle w:val="Zwaar"/>
        </w:rPr>
        <w:t xml:space="preserve">Onderwerp: </w:t>
      </w:r>
      <w:r w:rsidR="00AA6617">
        <w:rPr>
          <w:rStyle w:val="Zwaar"/>
        </w:rPr>
        <w:t>Opdracht 1</w:t>
      </w:r>
    </w:p>
    <w:p w14:paraId="284AB2B0" w14:textId="5D797D63" w:rsidR="00A63D96" w:rsidRDefault="00A63D96" w:rsidP="006B32A8">
      <w:pPr>
        <w:pStyle w:val="Kop1"/>
      </w:pPr>
      <w:r>
        <w:t>Vragen</w:t>
      </w:r>
    </w:p>
    <w:p w14:paraId="03582D4C" w14:textId="77777777" w:rsidR="00BC3D22" w:rsidRDefault="00BC3D22" w:rsidP="00A63D96">
      <w:r>
        <w:t>Is de course voldoende (cursus link)?</w:t>
      </w:r>
    </w:p>
    <w:p w14:paraId="18CC3548" w14:textId="4AFF0FAA" w:rsidR="00A63D96" w:rsidRPr="00A63D96" w:rsidRDefault="00BC3D22" w:rsidP="00A63D96">
      <w:proofErr w:type="spellStart"/>
      <w:r>
        <w:t>Zoniet</w:t>
      </w:r>
      <w:proofErr w:type="spellEnd"/>
      <w:r>
        <w:t xml:space="preserve">, </w:t>
      </w:r>
      <w:r w:rsidR="00A63D96">
        <w:t xml:space="preserve">Is Selenium met </w:t>
      </w:r>
      <w:proofErr w:type="spellStart"/>
      <w:r w:rsidR="00A63D96">
        <w:t>xUnit</w:t>
      </w:r>
      <w:proofErr w:type="spellEnd"/>
      <w:r w:rsidR="00A63D96">
        <w:t xml:space="preserve"> testen voldoende of moet er </w:t>
      </w:r>
      <w:proofErr w:type="spellStart"/>
      <w:r w:rsidR="00A63D96">
        <w:t>gherkin</w:t>
      </w:r>
      <w:proofErr w:type="spellEnd"/>
      <w:r w:rsidR="00A63D96">
        <w:t xml:space="preserve"> bij</w:t>
      </w:r>
      <w:r>
        <w:t xml:space="preserve"> (bron 1)</w:t>
      </w:r>
      <w:r w:rsidR="00A63D96">
        <w:t>?</w:t>
      </w:r>
    </w:p>
    <w:p w14:paraId="20B8950A" w14:textId="1E687484" w:rsidR="006B32A8" w:rsidRDefault="006B32A8" w:rsidP="006B32A8">
      <w:pPr>
        <w:pStyle w:val="Kop1"/>
      </w:pPr>
      <w:r>
        <w:t>Tools</w:t>
      </w:r>
    </w:p>
    <w:p w14:paraId="614C98B7" w14:textId="34B5C6D5" w:rsidR="006B32A8" w:rsidRDefault="006B32A8" w:rsidP="006B32A8">
      <w:pPr>
        <w:pStyle w:val="Lijstalinea"/>
        <w:numPr>
          <w:ilvl w:val="0"/>
          <w:numId w:val="1"/>
        </w:numPr>
      </w:pPr>
      <w:r>
        <w:t>Visual Studio</w:t>
      </w:r>
    </w:p>
    <w:p w14:paraId="3C99A1FC" w14:textId="79C96D21" w:rsidR="006B32A8" w:rsidRDefault="006B32A8" w:rsidP="006B32A8">
      <w:pPr>
        <w:pStyle w:val="Lijstalinea"/>
        <w:numPr>
          <w:ilvl w:val="0"/>
          <w:numId w:val="1"/>
        </w:numPr>
      </w:pPr>
      <w:r>
        <w:t>C#</w:t>
      </w:r>
    </w:p>
    <w:p w14:paraId="3F6C886B" w14:textId="40207564" w:rsidR="006B32A8" w:rsidRDefault="006B32A8" w:rsidP="006B32A8">
      <w:pPr>
        <w:pStyle w:val="Lijstalinea"/>
        <w:numPr>
          <w:ilvl w:val="0"/>
          <w:numId w:val="1"/>
        </w:numPr>
      </w:pPr>
      <w:r>
        <w:t>Selenium</w:t>
      </w:r>
    </w:p>
    <w:p w14:paraId="38444110" w14:textId="58BE79FF" w:rsidR="006B32A8" w:rsidRDefault="006B32A8" w:rsidP="006B32A8">
      <w:pPr>
        <w:pStyle w:val="Lijstalinea"/>
        <w:numPr>
          <w:ilvl w:val="0"/>
          <w:numId w:val="1"/>
        </w:numPr>
      </w:pPr>
      <w:proofErr w:type="spellStart"/>
      <w:r>
        <w:t>xUnit</w:t>
      </w:r>
      <w:proofErr w:type="spellEnd"/>
    </w:p>
    <w:p w14:paraId="1E5B1CA2" w14:textId="00987136" w:rsidR="006B32A8" w:rsidRPr="006B32A8" w:rsidRDefault="006B32A8" w:rsidP="006B32A8">
      <w:pPr>
        <w:pStyle w:val="Kop1"/>
      </w:pPr>
      <w:r>
        <w:t>Onderzoek</w:t>
      </w:r>
    </w:p>
    <w:p w14:paraId="7F1ECA7B" w14:textId="03D86C1F" w:rsidR="00F4359C" w:rsidRDefault="00B21EFE" w:rsidP="006B32A8">
      <w:pPr>
        <w:pStyle w:val="Kop2"/>
      </w:pPr>
      <w:r>
        <w:t xml:space="preserve">Verschil </w:t>
      </w:r>
      <w:proofErr w:type="spellStart"/>
      <w:r>
        <w:t>xUnit</w:t>
      </w:r>
      <w:proofErr w:type="spellEnd"/>
      <w:r>
        <w:t xml:space="preserve"> – </w:t>
      </w:r>
      <w:proofErr w:type="spellStart"/>
      <w:r>
        <w:t>Nunit</w:t>
      </w:r>
      <w:proofErr w:type="spellEnd"/>
    </w:p>
    <w:p w14:paraId="3F84494D" w14:textId="4F9E6A7D" w:rsidR="00B21EFE" w:rsidRDefault="00B21EFE" w:rsidP="003C6210">
      <w:pPr>
        <w:pStyle w:val="Normaletekst"/>
        <w:numPr>
          <w:ilvl w:val="0"/>
          <w:numId w:val="2"/>
        </w:numPr>
      </w:pPr>
      <w:proofErr w:type="spellStart"/>
      <w:r>
        <w:t>xUnit</w:t>
      </w:r>
      <w:proofErr w:type="spellEnd"/>
      <w:r>
        <w:t xml:space="preserve"> beter voor nieuwe</w:t>
      </w:r>
      <w:r w:rsidR="00550F7C">
        <w:t>/lege projecten</w:t>
      </w:r>
    </w:p>
    <w:p w14:paraId="0B682C9B" w14:textId="6567CAB3" w:rsidR="00550F7C" w:rsidRDefault="00550F7C" w:rsidP="003C6210">
      <w:pPr>
        <w:pStyle w:val="Normaletekst"/>
        <w:numPr>
          <w:ilvl w:val="0"/>
          <w:numId w:val="2"/>
        </w:numPr>
      </w:pPr>
      <w:proofErr w:type="spellStart"/>
      <w:r>
        <w:t>xUnit</w:t>
      </w:r>
      <w:proofErr w:type="spellEnd"/>
      <w:r>
        <w:t xml:space="preserve"> </w:t>
      </w:r>
      <w:r w:rsidR="00F67F77">
        <w:t xml:space="preserve">propere/duidelijkere versie van </w:t>
      </w:r>
      <w:proofErr w:type="spellStart"/>
      <w:r w:rsidR="00F67F77">
        <w:t>NUnit</w:t>
      </w:r>
      <w:proofErr w:type="spellEnd"/>
    </w:p>
    <w:p w14:paraId="59D81A2E" w14:textId="29C178B1" w:rsidR="000366EA" w:rsidRDefault="000366EA" w:rsidP="003C6210">
      <w:pPr>
        <w:pStyle w:val="Normaletekst"/>
        <w:numPr>
          <w:ilvl w:val="0"/>
          <w:numId w:val="2"/>
        </w:numPr>
      </w:pPr>
      <w:proofErr w:type="spellStart"/>
      <w:r>
        <w:t>xUnit</w:t>
      </w:r>
      <w:proofErr w:type="spellEnd"/>
      <w:r>
        <w:t xml:space="preserve"> makkelijk </w:t>
      </w:r>
      <w:r w:rsidR="001336CC">
        <w:t>uitbreid baar</w:t>
      </w:r>
      <w:r>
        <w:t xml:space="preserve"> </w:t>
      </w:r>
      <w:r w:rsidR="00377D04">
        <w:t xml:space="preserve">(zoals </w:t>
      </w:r>
      <w:proofErr w:type="spellStart"/>
      <w:r w:rsidR="00377D04">
        <w:t>Xamarin</w:t>
      </w:r>
      <w:proofErr w:type="spellEnd"/>
      <w:r w:rsidR="00377D04">
        <w:t>)</w:t>
      </w:r>
    </w:p>
    <w:p w14:paraId="7CCB67B3" w14:textId="322A357A" w:rsidR="00377D04" w:rsidRDefault="00377D04" w:rsidP="003C6210">
      <w:pPr>
        <w:pStyle w:val="Normaletekst"/>
        <w:numPr>
          <w:ilvl w:val="0"/>
          <w:numId w:val="2"/>
        </w:numPr>
      </w:pPr>
      <w:proofErr w:type="spellStart"/>
      <w:r>
        <w:t>xUnit</w:t>
      </w:r>
      <w:proofErr w:type="spellEnd"/>
      <w:r>
        <w:t xml:space="preserve"> is nieuwer dus </w:t>
      </w:r>
      <w:r w:rsidR="00A72D5C">
        <w:t>veranderd soms nog</w:t>
      </w:r>
    </w:p>
    <w:p w14:paraId="1852468A" w14:textId="4D479D1A" w:rsidR="00475ABC" w:rsidRDefault="00475ABC" w:rsidP="003C6210">
      <w:pPr>
        <w:pStyle w:val="Normaletekst"/>
        <w:numPr>
          <w:ilvl w:val="0"/>
          <w:numId w:val="2"/>
        </w:numPr>
      </w:pPr>
      <w:proofErr w:type="spellStart"/>
      <w:r>
        <w:t>xUnit</w:t>
      </w:r>
      <w:proofErr w:type="spellEnd"/>
      <w:r>
        <w:t xml:space="preserve"> heeft beter geïsoleerde tests</w:t>
      </w:r>
      <w:r w:rsidR="006952A7">
        <w:t xml:space="preserve"> omdat </w:t>
      </w:r>
      <w:r w:rsidR="001336CC">
        <w:t xml:space="preserve">iedere test wordt geïnstantieerd. Zo </w:t>
      </w:r>
      <w:r w:rsidR="00DA76FE">
        <w:t>kunnen de testen elkaar niet beïnvloeden.</w:t>
      </w:r>
    </w:p>
    <w:p w14:paraId="4F62CDFA" w14:textId="353188EC" w:rsidR="00100CFF" w:rsidRDefault="00100CFF" w:rsidP="003C6210">
      <w:pPr>
        <w:pStyle w:val="Normaletekst"/>
        <w:numPr>
          <w:ilvl w:val="0"/>
          <w:numId w:val="2"/>
        </w:numPr>
      </w:pPr>
      <w:proofErr w:type="spellStart"/>
      <w:r>
        <w:t>NUnit</w:t>
      </w:r>
      <w:proofErr w:type="spellEnd"/>
      <w:r>
        <w:t xml:space="preserve"> kunnen meerdere keren </w:t>
      </w:r>
      <w:r w:rsidR="0073102E">
        <w:t xml:space="preserve">testen hetzelfde benoemen zoals </w:t>
      </w:r>
      <w:proofErr w:type="spellStart"/>
      <w:r w:rsidR="0073102E">
        <w:t>SetUp</w:t>
      </w:r>
      <w:proofErr w:type="spellEnd"/>
      <w:r w:rsidR="0073102E">
        <w:t xml:space="preserve"> wat voor complexiteit zorgt</w:t>
      </w:r>
      <w:r w:rsidR="00106C21">
        <w:t>.</w:t>
      </w:r>
    </w:p>
    <w:p w14:paraId="485EA199" w14:textId="2A5620F6" w:rsidR="00106C21" w:rsidRDefault="00106C21" w:rsidP="003C6210">
      <w:pPr>
        <w:pStyle w:val="Normaletekst"/>
        <w:numPr>
          <w:ilvl w:val="0"/>
          <w:numId w:val="2"/>
        </w:numPr>
      </w:pPr>
      <w:proofErr w:type="spellStart"/>
      <w:r>
        <w:t>xUnit</w:t>
      </w:r>
      <w:proofErr w:type="spellEnd"/>
      <w:r>
        <w:t xml:space="preserve"> heeft duidelijkere namen </w:t>
      </w:r>
      <w:r w:rsidR="00B155C7">
        <w:t xml:space="preserve">zoals </w:t>
      </w:r>
      <w:proofErr w:type="spellStart"/>
      <w:r w:rsidR="00B155C7">
        <w:t>Assert.throw</w:t>
      </w:r>
      <w:proofErr w:type="spellEnd"/>
      <w:r w:rsidR="00B155C7">
        <w:t xml:space="preserve"> </w:t>
      </w:r>
      <w:proofErr w:type="spellStart"/>
      <w:r w:rsidR="00B155C7">
        <w:t>ipv</w:t>
      </w:r>
      <w:proofErr w:type="spellEnd"/>
      <w:r w:rsidR="00B155C7">
        <w:t xml:space="preserve"> </w:t>
      </w:r>
      <w:proofErr w:type="spellStart"/>
      <w:r w:rsidR="00B155C7">
        <w:t>ExpectedExceptation</w:t>
      </w:r>
      <w:proofErr w:type="spellEnd"/>
    </w:p>
    <w:p w14:paraId="453B478C" w14:textId="276B82D4" w:rsidR="00CF6C4C" w:rsidRDefault="00CF6C4C" w:rsidP="00CF6C4C">
      <w:pPr>
        <w:pStyle w:val="Kop1"/>
      </w:pPr>
      <w:r>
        <w:t>Cursus</w:t>
      </w:r>
    </w:p>
    <w:p w14:paraId="6286B902" w14:textId="230A69B4" w:rsidR="00CF6C4C" w:rsidRPr="00CF6C4C" w:rsidRDefault="00CF6C4C" w:rsidP="00CF6C4C">
      <w:r w:rsidRPr="00CF6C4C">
        <w:t>https://openclassrooms.com/en/courses/5670586-test-your-net-applications</w:t>
      </w:r>
    </w:p>
    <w:p w14:paraId="153254BA" w14:textId="267A7489" w:rsidR="00550F7C" w:rsidRDefault="00550F7C" w:rsidP="00377D04">
      <w:pPr>
        <w:pStyle w:val="Kop1"/>
      </w:pPr>
      <w:r>
        <w:t>Bronnen</w:t>
      </w:r>
    </w:p>
    <w:p w14:paraId="55C288BD" w14:textId="26F4FD68" w:rsidR="006B32A8" w:rsidRDefault="00836F64" w:rsidP="00BC3D22">
      <w:pPr>
        <w:pStyle w:val="Normaletekst"/>
        <w:numPr>
          <w:ilvl w:val="0"/>
          <w:numId w:val="3"/>
        </w:numPr>
      </w:pPr>
      <w:hyperlink r:id="rId5" w:history="1">
        <w:r w:rsidRPr="002A048E">
          <w:rPr>
            <w:rStyle w:val="Hyperlink"/>
          </w:rPr>
          <w:t>https://www.lambdatest.com/blog/xunit-testing-tutorial/</w:t>
        </w:r>
      </w:hyperlink>
    </w:p>
    <w:p w14:paraId="08ED3B93" w14:textId="37982F6E" w:rsidR="009C11F9" w:rsidRDefault="00BE0F5F" w:rsidP="00BC3D22">
      <w:pPr>
        <w:pStyle w:val="Normaletekst"/>
        <w:numPr>
          <w:ilvl w:val="0"/>
          <w:numId w:val="3"/>
        </w:numPr>
      </w:pPr>
      <w:hyperlink r:id="rId6" w:history="1">
        <w:r w:rsidR="00DA565F" w:rsidRPr="00A638D3">
          <w:rPr>
            <w:rStyle w:val="Hyperlink"/>
          </w:rPr>
          <w:t>https://www.lambdatest.com/blog/setting-selenium-webdriver-for-xunit/</w:t>
        </w:r>
      </w:hyperlink>
    </w:p>
    <w:p w14:paraId="20CFC39B" w14:textId="07360CE5" w:rsidR="002972D9" w:rsidRPr="00BE0F5F" w:rsidRDefault="00BE0F5F" w:rsidP="00BC3D22">
      <w:pPr>
        <w:pStyle w:val="Normaletekst"/>
        <w:numPr>
          <w:ilvl w:val="0"/>
          <w:numId w:val="3"/>
        </w:numPr>
      </w:pPr>
      <w:hyperlink r:id="rId7" w:history="1">
        <w:r w:rsidR="00441899" w:rsidRPr="00BE0F5F">
          <w:rPr>
            <w:rStyle w:val="Hyperlink"/>
          </w:rPr>
          <w:t>https://code-maze.com/automatic-ui-testing-selenium-asp-net-core-mvc/</w:t>
        </w:r>
      </w:hyperlink>
    </w:p>
    <w:p w14:paraId="3F99665D" w14:textId="6743D7F3" w:rsidR="00762C42" w:rsidRDefault="00762C42" w:rsidP="006B32A8">
      <w:pPr>
        <w:pStyle w:val="Normaletekst"/>
      </w:pPr>
    </w:p>
    <w:p w14:paraId="30C071ED" w14:textId="7FB27680" w:rsidR="00762C42" w:rsidRPr="00F4359C" w:rsidRDefault="00762C42" w:rsidP="006B32A8">
      <w:pPr>
        <w:pStyle w:val="Normaletekst"/>
      </w:pPr>
      <w:r>
        <w:t>Boek: programmeren in c#: hoofdstuk testen</w:t>
      </w:r>
    </w:p>
    <w:sectPr w:rsidR="00762C42" w:rsidRPr="00F435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62A90"/>
    <w:multiLevelType w:val="hybridMultilevel"/>
    <w:tmpl w:val="69880702"/>
    <w:lvl w:ilvl="0" w:tplc="94482DE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96351"/>
    <w:multiLevelType w:val="hybridMultilevel"/>
    <w:tmpl w:val="ECECBB2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F45F7"/>
    <w:multiLevelType w:val="hybridMultilevel"/>
    <w:tmpl w:val="8ADCB9B0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FE"/>
    <w:rsid w:val="000366EA"/>
    <w:rsid w:val="00100CFF"/>
    <w:rsid w:val="00106C21"/>
    <w:rsid w:val="001336CC"/>
    <w:rsid w:val="002972D9"/>
    <w:rsid w:val="00354858"/>
    <w:rsid w:val="00377D04"/>
    <w:rsid w:val="003C6210"/>
    <w:rsid w:val="00441899"/>
    <w:rsid w:val="00453496"/>
    <w:rsid w:val="00475ABC"/>
    <w:rsid w:val="004E1CB0"/>
    <w:rsid w:val="00550F7C"/>
    <w:rsid w:val="006952A7"/>
    <w:rsid w:val="006B32A8"/>
    <w:rsid w:val="00707C3F"/>
    <w:rsid w:val="0072053E"/>
    <w:rsid w:val="0073102E"/>
    <w:rsid w:val="00762C42"/>
    <w:rsid w:val="00836F64"/>
    <w:rsid w:val="00885082"/>
    <w:rsid w:val="008A3945"/>
    <w:rsid w:val="009C11F9"/>
    <w:rsid w:val="00A63D96"/>
    <w:rsid w:val="00A72D5C"/>
    <w:rsid w:val="00AA6617"/>
    <w:rsid w:val="00B155C7"/>
    <w:rsid w:val="00B21EFE"/>
    <w:rsid w:val="00BC3D22"/>
    <w:rsid w:val="00BE0F5F"/>
    <w:rsid w:val="00CF6C4C"/>
    <w:rsid w:val="00D410DC"/>
    <w:rsid w:val="00D63E3C"/>
    <w:rsid w:val="00DA565F"/>
    <w:rsid w:val="00DA76FE"/>
    <w:rsid w:val="00E342DF"/>
    <w:rsid w:val="00F4359C"/>
    <w:rsid w:val="00F6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990BE"/>
  <w15:chartTrackingRefBased/>
  <w15:docId w15:val="{E8426777-E0CD-4729-A748-72B1777A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B3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B32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E342DF"/>
    <w:rPr>
      <w:b/>
      <w:bCs/>
    </w:rPr>
  </w:style>
  <w:style w:type="paragraph" w:customStyle="1" w:styleId="Normaletekst">
    <w:name w:val="Normale tekst"/>
    <w:basedOn w:val="Standaard"/>
    <w:link w:val="NormaletekstChar"/>
    <w:qFormat/>
    <w:rsid w:val="00F4359C"/>
    <w:pPr>
      <w:spacing w:after="0" w:line="240" w:lineRule="auto"/>
      <w:jc w:val="both"/>
    </w:pPr>
  </w:style>
  <w:style w:type="character" w:customStyle="1" w:styleId="NormaletekstChar">
    <w:name w:val="Normale tekst Char"/>
    <w:basedOn w:val="Standaardalinea-lettertype"/>
    <w:link w:val="Normaletekst"/>
    <w:rsid w:val="00F4359C"/>
  </w:style>
  <w:style w:type="character" w:customStyle="1" w:styleId="Kop1Char">
    <w:name w:val="Kop 1 Char"/>
    <w:basedOn w:val="Standaardalinea-lettertype"/>
    <w:link w:val="Kop1"/>
    <w:uiPriority w:val="9"/>
    <w:rsid w:val="006B3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B32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6B32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377D0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77D04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418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-maze.com/automatic-ui-testing-selenium-asp-net-core-mv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mbdatest.com/blog/setting-selenium-webdriver-for-xunit/" TargetMode="External"/><Relationship Id="rId5" Type="http://schemas.openxmlformats.org/officeDocument/2006/relationships/hyperlink" Target="https://www.lambdatest.com/blog/xunit-testing-tutori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ma\Documents\Aangepaste%20Office-sjablonen\SjabloonKortVerslag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SjabloonKortVerslag</Template>
  <TotalTime>41</TotalTime>
  <Pages>1</Pages>
  <Words>206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Dammans</dc:creator>
  <cp:keywords/>
  <dc:description/>
  <cp:lastModifiedBy>Jan Dammans</cp:lastModifiedBy>
  <cp:revision>30</cp:revision>
  <dcterms:created xsi:type="dcterms:W3CDTF">2021-09-20T14:14:00Z</dcterms:created>
  <dcterms:modified xsi:type="dcterms:W3CDTF">2021-09-21T15:37:00Z</dcterms:modified>
</cp:coreProperties>
</file>